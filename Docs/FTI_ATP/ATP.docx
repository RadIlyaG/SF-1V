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2A" w:rsidRDefault="00AF162A" w:rsidP="0025554D">
      <w:pPr>
        <w:bidi/>
        <w:rPr>
          <w:b/>
          <w:bCs/>
          <w:sz w:val="32"/>
          <w:szCs w:val="32"/>
        </w:rPr>
      </w:pPr>
    </w:p>
    <w:p w:rsidR="00AF162A" w:rsidRDefault="00AF162A">
      <w:pPr>
        <w:jc w:val="center"/>
        <w:rPr>
          <w:b/>
          <w:bCs/>
          <w:sz w:val="32"/>
          <w:szCs w:val="32"/>
        </w:rPr>
      </w:pPr>
    </w:p>
    <w:p w:rsidR="00AF162A" w:rsidRPr="007177AD" w:rsidRDefault="0009357B" w:rsidP="0009357B">
      <w:pPr>
        <w:bidi/>
        <w:jc w:val="center"/>
        <w:rPr>
          <w:b/>
          <w:bCs/>
          <w:sz w:val="40"/>
          <w:szCs w:val="40"/>
          <w:rtl/>
        </w:rPr>
      </w:pPr>
      <w:r w:rsidRPr="007177AD">
        <w:rPr>
          <w:rFonts w:hint="cs"/>
          <w:b/>
          <w:bCs/>
          <w:sz w:val="40"/>
          <w:szCs w:val="40"/>
          <w:rtl/>
        </w:rPr>
        <w:t xml:space="preserve">טופס </w:t>
      </w:r>
      <w:r w:rsidRPr="007177AD">
        <w:rPr>
          <w:b/>
          <w:bCs/>
          <w:sz w:val="40"/>
          <w:szCs w:val="40"/>
        </w:rPr>
        <w:t>ATP</w:t>
      </w:r>
    </w:p>
    <w:p w:rsidR="00AF162A" w:rsidRDefault="00AF162A">
      <w:pPr>
        <w:jc w:val="center"/>
        <w:rPr>
          <w:b/>
          <w:bCs/>
          <w:sz w:val="32"/>
          <w:szCs w:val="28"/>
          <w:rtl/>
        </w:rPr>
      </w:pPr>
    </w:p>
    <w:p w:rsidR="00AF162A" w:rsidRDefault="00AF162A" w:rsidP="00AD3252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המ</w:t>
      </w:r>
      <w:r w:rsidRPr="007177AD">
        <w:rPr>
          <w:rFonts w:hint="cs"/>
          <w:b w:val="0"/>
          <w:bCs w:val="0"/>
          <w:rtl/>
        </w:rPr>
        <w:t>בדק</w:t>
      </w:r>
      <w:r w:rsidRPr="007177AD">
        <w:rPr>
          <w:b w:val="0"/>
          <w:bCs w:val="0"/>
          <w:rtl/>
        </w:rPr>
        <w:t xml:space="preserve"> :</w:t>
      </w:r>
      <w:r w:rsidR="000819A4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32087987"/>
          <w:placeholder>
            <w:docPart w:val="E8F9788B0AE748D6AB99F047E9C019EC"/>
          </w:placeholder>
          <w:text/>
        </w:sdtPr>
        <w:sdtEndPr/>
        <w:sdtContent>
          <w:r w:rsidR="00697312">
            <w:t>AT-SF1V-01</w:t>
          </w:r>
        </w:sdtContent>
      </w:sdt>
      <w:r w:rsidR="00AF1ABD">
        <w:rPr>
          <w:rFonts w:hint="cs"/>
          <w:rtl/>
        </w:rPr>
        <w:t xml:space="preserve"> </w:t>
      </w:r>
      <w:r w:rsidR="000041FE">
        <w:rPr>
          <w:rFonts w:hint="cs"/>
          <w:rtl/>
        </w:rPr>
        <w:t xml:space="preserve"> </w:t>
      </w:r>
      <w:r w:rsidRPr="007177AD">
        <w:rPr>
          <w:rFonts w:hint="cs"/>
          <w:b w:val="0"/>
          <w:bCs w:val="0"/>
          <w:rtl/>
        </w:rPr>
        <w:t>גרסאת מבדק מתאריך:</w:t>
      </w:r>
      <w:r w:rsidR="00201643">
        <w:t xml:space="preserve"> </w:t>
      </w:r>
      <w:r w:rsidR="00201643">
        <w:rPr>
          <w:rFonts w:hint="cs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548645541"/>
          <w:placeholder>
            <w:docPart w:val="16524B20A48E4A438B284B986C40EC34"/>
          </w:placeholder>
          <w:date w:fullDate="2020-06-04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AD3252">
            <w:rPr>
              <w:rStyle w:val="Style1"/>
            </w:rPr>
            <w:t>04/06/2020</w:t>
          </w:r>
        </w:sdtContent>
      </w:sdt>
    </w:p>
    <w:p w:rsidR="00AF162A" w:rsidRDefault="00AF162A" w:rsidP="00697312">
      <w:pPr>
        <w:pStyle w:val="Heading3"/>
        <w:rPr>
          <w:rtl/>
        </w:rPr>
      </w:pPr>
      <w:r w:rsidRPr="007177AD">
        <w:rPr>
          <w:rFonts w:hint="cs"/>
          <w:b w:val="0"/>
          <w:bCs w:val="0"/>
          <w:rtl/>
        </w:rPr>
        <w:t>שם המוצר</w:t>
      </w:r>
      <w:r w:rsidR="0009357B" w:rsidRPr="007177AD">
        <w:rPr>
          <w:rFonts w:hint="cs"/>
          <w:b w:val="0"/>
          <w:bCs w:val="0"/>
          <w:rtl/>
        </w:rPr>
        <w:t>:</w:t>
      </w:r>
      <w:r w:rsidR="00620E10">
        <w:rPr>
          <w:rFonts w:hint="cs"/>
        </w:rPr>
        <w:t xml:space="preserve"> </w:t>
      </w:r>
      <w:r w:rsidR="00620E10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-1896193357"/>
          <w:placeholder>
            <w:docPart w:val="3DA80D5DAEF744188CECA54D16F6C372"/>
          </w:placeholder>
          <w:text/>
        </w:sdtPr>
        <w:sdtEndPr/>
        <w:sdtContent>
          <w:r w:rsidR="00697312">
            <w:t>SF-1V</w:t>
          </w:r>
        </w:sdtContent>
      </w:sdt>
    </w:p>
    <w:p w:rsidR="00AF162A" w:rsidRPr="0009357B" w:rsidRDefault="00AF162A" w:rsidP="00697312">
      <w:pPr>
        <w:pStyle w:val="Heading3"/>
        <w:rPr>
          <w:b w:val="0"/>
          <w:bCs w:val="0"/>
          <w:rtl/>
        </w:rPr>
      </w:pPr>
      <w:r w:rsidRPr="007177AD">
        <w:rPr>
          <w:rFonts w:hint="cs"/>
          <w:b w:val="0"/>
          <w:bCs w:val="0"/>
          <w:rtl/>
        </w:rPr>
        <w:t>פותח עפ"י הוראות בדיקה מתאריך:</w:t>
      </w:r>
      <w:r w:rsidR="0009357B">
        <w:rPr>
          <w:rFonts w:hint="cs"/>
          <w:rtl/>
        </w:rPr>
        <w:t xml:space="preserve"> </w:t>
      </w:r>
      <w:sdt>
        <w:sdtPr>
          <w:rPr>
            <w:rFonts w:cs="Arial" w:hint="cs"/>
            <w:rtl/>
          </w:rPr>
          <w:id w:val="1963765175"/>
          <w:placeholder>
            <w:docPart w:val="33A25B3A205B4C5592856B69E3742BB6"/>
          </w:placeholder>
          <w:date w:fullDate="2020-06-04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697312">
            <w:rPr>
              <w:rFonts w:cs="Arial"/>
            </w:rPr>
            <w:t>04/06/2020</w:t>
          </w:r>
        </w:sdtContent>
      </w:sdt>
    </w:p>
    <w:p w:rsidR="00AF162A" w:rsidRDefault="00AF162A" w:rsidP="00697312">
      <w:pPr>
        <w:pStyle w:val="Heading3"/>
      </w:pPr>
      <w:r w:rsidRPr="007177AD">
        <w:rPr>
          <w:rFonts w:hint="cs"/>
          <w:b w:val="0"/>
          <w:bCs w:val="0"/>
          <w:rtl/>
        </w:rPr>
        <w:t>נמסר לבד"ס בתאריך:</w:t>
      </w:r>
      <w:r w:rsidR="0009357B">
        <w:rPr>
          <w:rFonts w:hint="cs"/>
          <w:rtl/>
        </w:rPr>
        <w:t xml:space="preserve"> </w:t>
      </w:r>
      <w:sdt>
        <w:sdtPr>
          <w:rPr>
            <w:rFonts w:hint="cs"/>
            <w:rtl/>
          </w:rPr>
          <w:id w:val="1182315273"/>
          <w:placeholder>
            <w:docPart w:val="B8F7FA5D2C124216ACF76A4C24DCE95A"/>
          </w:placeholder>
          <w:date w:fullDate="2020-06-10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697312">
            <w:t>10/06/2020</w:t>
          </w:r>
        </w:sdtContent>
      </w:sdt>
    </w:p>
    <w:p w:rsidR="00282C89" w:rsidRDefault="00282C89" w:rsidP="0009357B">
      <w:pPr>
        <w:bidi/>
      </w:pPr>
    </w:p>
    <w:p w:rsidR="00282C89" w:rsidRPr="00282C89" w:rsidRDefault="00282C89" w:rsidP="00282C89">
      <w:pPr>
        <w:bidi/>
        <w:rPr>
          <w:sz w:val="32"/>
          <w:szCs w:val="32"/>
          <w:rtl/>
        </w:rPr>
      </w:pPr>
      <w:r w:rsidRPr="00282C89">
        <w:rPr>
          <w:rFonts w:cs="David" w:hint="cs"/>
          <w:b/>
          <w:bCs/>
          <w:sz w:val="32"/>
          <w:szCs w:val="32"/>
          <w:u w:val="single"/>
          <w:rtl/>
        </w:rPr>
        <w:t>יש לאשר את תהליך בדיקות אימות הפיתוח בתוך 30 יום</w:t>
      </w:r>
      <w:r w:rsidRPr="00282C89">
        <w:rPr>
          <w:rFonts w:cs="David" w:hint="cs"/>
          <w:b/>
          <w:bCs/>
          <w:sz w:val="32"/>
          <w:szCs w:val="32"/>
          <w:rtl/>
        </w:rPr>
        <w:t>.  בחלוף 30 יום, יש ליידע את מנהל התפעולית.</w:t>
      </w:r>
    </w:p>
    <w:p w:rsidR="00AF162A" w:rsidRDefault="00AF162A">
      <w:pPr>
        <w:pStyle w:val="Heading3"/>
        <w:rPr>
          <w:rtl/>
        </w:rPr>
      </w:pPr>
      <w:r>
        <w:rPr>
          <w:rFonts w:hint="cs"/>
          <w:rtl/>
        </w:rPr>
        <w:t>----------------------------------------------------------------------------------------------------------------</w:t>
      </w:r>
    </w:p>
    <w:p w:rsidR="00AF162A" w:rsidRDefault="00AF162A">
      <w:pPr>
        <w:pStyle w:val="Heading3"/>
      </w:pPr>
    </w:p>
    <w:p w:rsidR="00AF162A" w:rsidRDefault="00AF162A" w:rsidP="00083CBC">
      <w:pPr>
        <w:pStyle w:val="Heading3"/>
        <w:rPr>
          <w:rtl/>
        </w:rPr>
      </w:pPr>
      <w:r w:rsidRPr="007177AD">
        <w:rPr>
          <w:b w:val="0"/>
          <w:bCs w:val="0"/>
          <w:rtl/>
        </w:rPr>
        <w:t>תאריך הבדיקה :</w:t>
      </w:r>
      <w:r w:rsidR="00DE6A78">
        <w:rPr>
          <w:rFonts w:hint="cs"/>
        </w:rPr>
        <w:t xml:space="preserve">   </w:t>
      </w:r>
      <w:sdt>
        <w:sdtPr>
          <w:rPr>
            <w:rStyle w:val="Style1"/>
            <w:rFonts w:hint="cs"/>
            <w:rtl/>
          </w:rPr>
          <w:id w:val="-1257283187"/>
          <w:placeholder>
            <w:docPart w:val="C3A2A9AFD56D44CA8D5A08111ECB7744"/>
          </w:placeholder>
          <w:date w:fullDate="2020-07-05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32"/>
          </w:rPr>
        </w:sdtEndPr>
        <w:sdtContent>
          <w:r w:rsidR="00AD3252">
            <w:rPr>
              <w:rStyle w:val="Style1"/>
            </w:rPr>
            <w:t>05/07/2020</w:t>
          </w:r>
        </w:sdtContent>
      </w:sdt>
    </w:p>
    <w:p w:rsidR="00AF162A" w:rsidRPr="00DE6A78" w:rsidRDefault="00AF162A" w:rsidP="00697312">
      <w:pPr>
        <w:pStyle w:val="Heading3"/>
        <w:rPr>
          <w:rtl/>
        </w:rPr>
      </w:pPr>
      <w:r w:rsidRPr="007177AD">
        <w:rPr>
          <w:b w:val="0"/>
          <w:bCs w:val="0"/>
          <w:rtl/>
        </w:rPr>
        <w:t>שם הבודק :</w:t>
      </w:r>
      <w:r w:rsidR="00DE6A78">
        <w:rPr>
          <w:rFonts w:hint="cs"/>
        </w:rPr>
        <w:t xml:space="preserve"> </w:t>
      </w:r>
      <w:sdt>
        <w:sdtPr>
          <w:rPr>
            <w:rFonts w:hint="cs"/>
            <w:rtl/>
          </w:rPr>
          <w:id w:val="-1289269613"/>
          <w:placeholder>
            <w:docPart w:val="07C2712A98774F5199F43C11BBAC76CA"/>
          </w:placeholder>
          <w:text/>
        </w:sdtPr>
        <w:sdtEndPr/>
        <w:sdtContent>
          <w:r w:rsidR="00697312">
            <w:t>Kobi lazary</w:t>
          </w:r>
        </w:sdtContent>
      </w:sdt>
    </w:p>
    <w:p w:rsidR="00DE6A78" w:rsidRDefault="00DE6A78" w:rsidP="00DE6A78">
      <w:pPr>
        <w:jc w:val="right"/>
        <w:rPr>
          <w:b/>
          <w:bCs/>
          <w:sz w:val="32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F162A" w:rsidTr="0049662D">
        <w:trPr>
          <w:cantSplit/>
          <w:trHeight w:val="568"/>
        </w:trPr>
        <w:tc>
          <w:tcPr>
            <w:tcW w:w="2290" w:type="dxa"/>
            <w:gridSpan w:val="2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משוב מחלקת מבדקים</w:t>
            </w:r>
          </w:p>
        </w:tc>
        <w:tc>
          <w:tcPr>
            <w:tcW w:w="229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הערות</w:t>
            </w:r>
          </w:p>
        </w:tc>
        <w:tc>
          <w:tcPr>
            <w:tcW w:w="3492" w:type="dxa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המבדק זיהה את הבעיה ?</w:t>
            </w:r>
          </w:p>
        </w:tc>
        <w:tc>
          <w:tcPr>
            <w:tcW w:w="3492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אופן הדמיית התקלה</w:t>
            </w:r>
          </w:p>
        </w:tc>
        <w:tc>
          <w:tcPr>
            <w:tcW w:w="2141" w:type="dxa"/>
            <w:vMerge w:val="restart"/>
          </w:tcPr>
          <w:p w:rsidR="00AF162A" w:rsidRPr="007177AD" w:rsidRDefault="00AF162A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סעיף בהוראות הבדיקה הידניות</w:t>
            </w:r>
          </w:p>
        </w:tc>
      </w:tr>
      <w:tr w:rsidR="00993C67" w:rsidTr="00C42145">
        <w:trPr>
          <w:cantSplit/>
          <w:trHeight w:val="568"/>
        </w:trPr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לא אומת</w:t>
            </w:r>
          </w:p>
        </w:tc>
        <w:tc>
          <w:tcPr>
            <w:tcW w:w="1145" w:type="dxa"/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תוקן בגרסא מתאריך</w:t>
            </w:r>
          </w:p>
        </w:tc>
        <w:tc>
          <w:tcPr>
            <w:tcW w:w="229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3492" w:type="dxa"/>
            <w:tcBorders>
              <w:bottom w:val="single" w:sz="4" w:space="0" w:color="auto"/>
            </w:tcBorders>
          </w:tcPr>
          <w:p w:rsidR="00993C67" w:rsidRPr="007177AD" w:rsidRDefault="00993C67" w:rsidP="00993C67">
            <w:pPr>
              <w:bidi/>
              <w:jc w:val="center"/>
              <w:rPr>
                <w:rFonts w:ascii="David" w:hAnsi="David" w:cs="David"/>
                <w:sz w:val="32"/>
                <w:szCs w:val="28"/>
                <w:rtl/>
              </w:rPr>
            </w:pPr>
            <w:r w:rsidRPr="007177AD">
              <w:rPr>
                <w:rFonts w:ascii="David" w:hAnsi="David" w:cs="David"/>
                <w:sz w:val="32"/>
                <w:szCs w:val="28"/>
                <w:rtl/>
              </w:rPr>
              <w:t>כן\לא</w:t>
            </w:r>
          </w:p>
        </w:tc>
        <w:tc>
          <w:tcPr>
            <w:tcW w:w="3492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  <w:tc>
          <w:tcPr>
            <w:tcW w:w="2141" w:type="dxa"/>
            <w:vMerge/>
          </w:tcPr>
          <w:p w:rsidR="00993C67" w:rsidRDefault="00993C67" w:rsidP="00993C67">
            <w:pPr>
              <w:bidi/>
              <w:jc w:val="center"/>
              <w:rPr>
                <w:sz w:val="32"/>
                <w:szCs w:val="28"/>
                <w:rtl/>
              </w:rPr>
            </w:pPr>
          </w:p>
        </w:tc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377665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5321C8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650488602"/>
            <w:placeholder>
              <w:docPart w:val="3C7D8646782342FD9C2743C338E1C1D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62760500"/>
            <w:placeholder>
              <w:docPart w:val="10CBB3E14BCB49A2A8DFD5BD07A59D6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65095710"/>
            <w:placeholder>
              <w:docPart w:val="AB223BDEAC254FF98C99AF1DBAEA8BE2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372484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830331026"/>
            <w:placeholder>
              <w:docPart w:val="453E7276810C49D6BD88BF28C8BF786A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372484" w:rsidP="00083CBC">
                <w:pPr>
                  <w:bidi/>
                  <w:rPr>
                    <w:sz w:val="32"/>
                    <w:szCs w:val="28"/>
                  </w:rPr>
                </w:pPr>
                <w:r w:rsidRPr="00372484">
                  <w:rPr>
                    <w:rtl/>
                  </w:rPr>
                  <w:t xml:space="preserve">שינוי </w:t>
                </w:r>
                <w:r w:rsidRPr="00372484">
                  <w:t>BOOT   B2.2.05</w:t>
                </w:r>
                <w:r w:rsidRPr="00372484">
                  <w:rPr>
                    <w:rtl/>
                  </w:rPr>
                  <w:t xml:space="preserve">   שמופיע דף ברקוד     במוצר מוגדר 2.2.05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63531632"/>
            <w:placeholder>
              <w:docPart w:val="2C5498B5DFD545A7A05A1C803864CCAB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372484" w:rsidP="0037248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2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293029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469045013"/>
            <w:placeholder>
              <w:docPart w:val="33C226D791FD483A8811FBF27E8613C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71632965"/>
            <w:placeholder>
              <w:docPart w:val="8EC6D2C033FF4E1B9F7BC180CA7D01EE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616833479"/>
            <w:placeholder>
              <w:docPart w:val="D901E9A443CA4CE1BAB307CEE656755B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372484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458333998"/>
            <w:placeholder>
              <w:docPart w:val="C7FC7E2422A447D08DA59C8243A34736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372484" w:rsidP="00083CBC">
                <w:pPr>
                  <w:bidi/>
                  <w:rPr>
                    <w:sz w:val="32"/>
                    <w:szCs w:val="28"/>
                  </w:rPr>
                </w:pPr>
                <w:r w:rsidRPr="00372484">
                  <w:rPr>
                    <w:rtl/>
                  </w:rPr>
                  <w:t xml:space="preserve">ניתוק כבל  </w:t>
                </w:r>
                <w:r w:rsidRPr="00372484">
                  <w:t>GPS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08055060"/>
            <w:placeholder>
              <w:docPart w:val="81CBDE8FFAC94FB68BEDA2A5F805DAC8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372484" w:rsidP="0037248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7.8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5731591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35183719"/>
            <w:placeholder>
              <w:docPart w:val="8C1DF03A769D4B7B96E85170757ACDA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300494478"/>
            <w:placeholder>
              <w:docPart w:val="C402794A50274F519F411D5AAF3AE0B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17712047"/>
            <w:placeholder>
              <w:docPart w:val="7729B05ACA8A444AA9810E52B3AE58F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372484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980198180"/>
            <w:placeholder>
              <w:docPart w:val="BD3ADD4DF9814407A2C403EAE2338DF9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372484" w:rsidP="00591F81">
                <w:pPr>
                  <w:bidi/>
                  <w:rPr>
                    <w:sz w:val="32"/>
                    <w:szCs w:val="28"/>
                  </w:rPr>
                </w:pPr>
                <w:r w:rsidRPr="00372484">
                  <w:rPr>
                    <w:rtl/>
                  </w:rPr>
                  <w:t xml:space="preserve">ניתוק חוט   כבל מתח </w:t>
                </w:r>
                <w:r w:rsidRPr="00372484">
                  <w:t>PS1</w:t>
                </w:r>
                <w:r w:rsidRPr="00372484">
                  <w:rPr>
                    <w:rtl/>
                  </w:rPr>
                  <w:t xml:space="preserve"> </w:t>
                </w:r>
                <w:r w:rsidR="00591F81">
                  <w:rPr>
                    <w:rFonts w:hint="cs"/>
                  </w:rPr>
                  <w:t xml:space="preserve"> </w:t>
                </w:r>
                <w:r w:rsidR="00591F81">
                  <w:rPr>
                    <w:rFonts w:hint="cs"/>
                    <w:rtl/>
                  </w:rPr>
                  <w:t>מבדק</w:t>
                </w:r>
                <w:r w:rsidRPr="00372484">
                  <w:rPr>
                    <w:rtl/>
                  </w:rPr>
                  <w:t xml:space="preserve">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6976620"/>
            <w:placeholder>
              <w:docPart w:val="47CF99EDD5604755998B7EE93DCF9044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372484" w:rsidP="0037248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4.2.1</w:t>
                </w:r>
              </w:p>
            </w:tc>
          </w:sdtContent>
        </w:sdt>
      </w:tr>
      <w:tr w:rsidR="00AF5365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1417482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232824084"/>
            <w:placeholder>
              <w:docPart w:val="7E2C85D5383F46299C4F31484CED39C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865708115"/>
            <w:placeholder>
              <w:docPart w:val="F68D061F98D0426FA59757A36619C5B3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056280748"/>
            <w:placeholder>
              <w:docPart w:val="642DB45042714D94B27BA9E2E8397607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F5365" w:rsidRDefault="00372484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2022112578"/>
            <w:placeholder>
              <w:docPart w:val="AC62A6F42ADC4C3EA7EB57CF76E10076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372484" w:rsidP="00BD0640">
                <w:pPr>
                  <w:bidi/>
                  <w:rPr>
                    <w:sz w:val="32"/>
                    <w:szCs w:val="28"/>
                  </w:rPr>
                </w:pPr>
                <w:r w:rsidRPr="00372484">
                  <w:rPr>
                    <w:rtl/>
                  </w:rPr>
                  <w:t xml:space="preserve">חיבור כבל </w:t>
                </w:r>
                <w:r w:rsidRPr="00372484">
                  <w:t>RS232</w:t>
                </w:r>
                <w:r w:rsidRPr="00372484">
                  <w:rPr>
                    <w:rtl/>
                  </w:rPr>
                  <w:t xml:space="preserve">  במקום כבל </w:t>
                </w:r>
                <w:r w:rsidRPr="00372484">
                  <w:t>RS485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203056119"/>
            <w:placeholder>
              <w:docPart w:val="13469ADAAA70471EA3A45139A8BB2606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372484" w:rsidP="0037248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7.7.2</w:t>
                </w:r>
              </w:p>
            </w:tc>
          </w:sdtContent>
        </w:sdt>
      </w:tr>
      <w:tr w:rsidR="00AF5365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1268227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13789737"/>
            <w:placeholder>
              <w:docPart w:val="C1A42E9042664F61BA3E081A961A076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58309227"/>
            <w:placeholder>
              <w:docPart w:val="9F6354FAE2C145BFA3FDBDA511E17E4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694072232"/>
            <w:placeholder>
              <w:docPart w:val="7A24287508D843CC9DCCA65954AE8B23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F5365" w:rsidRDefault="00372484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658036147"/>
            <w:placeholder>
              <w:docPart w:val="2CDEBDEF58294F3EB79268DE0043616A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372484" w:rsidP="00372484">
                <w:pPr>
                  <w:bidi/>
                  <w:rPr>
                    <w:sz w:val="32"/>
                    <w:szCs w:val="28"/>
                  </w:rPr>
                </w:pPr>
                <w:r w:rsidRPr="00372484">
                  <w:rPr>
                    <w:rFonts w:hint="cs"/>
                    <w:rtl/>
                  </w:rPr>
                  <w:t xml:space="preserve">הוצאת </w:t>
                </w:r>
                <w:r w:rsidRPr="00372484">
                  <w:t>USB &amp; MicroSD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91367947"/>
            <w:placeholder>
              <w:docPart w:val="B9A1C4C81F284ED9B890C181F0270893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372484" w:rsidP="0037248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4.2.3</w:t>
                </w:r>
              </w:p>
            </w:tc>
          </w:sdtContent>
        </w:sdt>
      </w:tr>
      <w:tr w:rsidR="00AF5365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1370064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674485634"/>
            <w:placeholder>
              <w:docPart w:val="C77330D02F4440D2824A46A3FDFE6518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43586959"/>
            <w:placeholder>
              <w:docPart w:val="AF27ACD85A9A446C9A549DE9A22399D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44882983"/>
            <w:placeholder>
              <w:docPart w:val="99B4F825E415486288774E5F0E0A4CAA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AF5365" w:rsidRDefault="00D510B8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437413950"/>
            <w:placeholder>
              <w:docPart w:val="0E72F26793F046ADA0E85F4EF88E336D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D510B8" w:rsidP="00BD0640">
                <w:pPr>
                  <w:bidi/>
                  <w:rPr>
                    <w:sz w:val="32"/>
                    <w:szCs w:val="28"/>
                  </w:rPr>
                </w:pPr>
                <w:r w:rsidRPr="00D510B8">
                  <w:rPr>
                    <w:rtl/>
                  </w:rPr>
                  <w:t xml:space="preserve">הכנסת </w:t>
                </w:r>
                <w:r w:rsidRPr="00D510B8">
                  <w:t>USB</w:t>
                </w:r>
                <w:r w:rsidRPr="00D510B8">
                  <w:rPr>
                    <w:rtl/>
                  </w:rPr>
                  <w:t xml:space="preserve">   הוצאת </w:t>
                </w:r>
                <w:r w:rsidRPr="00D510B8">
                  <w:t>MicroSD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74568231"/>
            <w:placeholder>
              <w:docPart w:val="D2D2CF79ACAD40A78EC435AC4226C5EC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D510B8" w:rsidP="00D510B8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4.2.3</w:t>
                </w:r>
              </w:p>
            </w:tc>
          </w:sdtContent>
        </w:sdt>
      </w:tr>
      <w:tr w:rsidR="00AF5365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551612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8072484"/>
            <w:placeholder>
              <w:docPart w:val="2879639B6CCE460A83228FF8581E791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708519036"/>
            <w:placeholder>
              <w:docPart w:val="204DDF76A49749EF8FC4AB0881FF2D5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967039748"/>
            <w:placeholder>
              <w:docPart w:val="0AD1968BE57848FF8E34C77062F5BA1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F5365" w:rsidRDefault="00D510B8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159454345"/>
            <w:placeholder>
              <w:docPart w:val="042E672705534D1DBA59B535B03D6581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D510B8" w:rsidP="00BD0640">
                <w:pPr>
                  <w:bidi/>
                  <w:rPr>
                    <w:sz w:val="32"/>
                    <w:szCs w:val="28"/>
                  </w:rPr>
                </w:pPr>
                <w:r w:rsidRPr="00D510B8">
                  <w:rPr>
                    <w:rtl/>
                  </w:rPr>
                  <w:t xml:space="preserve">הכנסת  </w:t>
                </w:r>
                <w:r w:rsidRPr="00D510B8">
                  <w:t>MicroSD</w:t>
                </w:r>
                <w:r w:rsidRPr="00D510B8">
                  <w:rPr>
                    <w:rtl/>
                  </w:rPr>
                  <w:t xml:space="preserve"> הוצאת </w:t>
                </w:r>
                <w:r w:rsidRPr="00D510B8">
                  <w:t>USB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814453486"/>
            <w:placeholder>
              <w:docPart w:val="957CF517642D4933A023257D43626855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D510B8" w:rsidP="00D510B8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4.2.3</w:t>
                </w:r>
              </w:p>
            </w:tc>
          </w:sdtContent>
        </w:sdt>
      </w:tr>
      <w:tr w:rsidR="00AF5365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274375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3659952"/>
            <w:placeholder>
              <w:docPart w:val="43CE4175047847D2A1D2688EB87C27D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57588132"/>
            <w:placeholder>
              <w:docPart w:val="F98C0ED1C67041C19A8E8D11985C13E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973827003"/>
            <w:placeholder>
              <w:docPart w:val="35CB0FCF264F4984A18818B70610139B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AF5365" w:rsidRDefault="00D510B8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381298426"/>
            <w:placeholder>
              <w:docPart w:val="961E52BB7EF44BB4B3542F237BB4BDAD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D510B8" w:rsidP="00BD0640">
                <w:pPr>
                  <w:bidi/>
                  <w:rPr>
                    <w:sz w:val="32"/>
                    <w:szCs w:val="28"/>
                  </w:rPr>
                </w:pPr>
                <w:r w:rsidRPr="00D510B8">
                  <w:rPr>
                    <w:rtl/>
                  </w:rPr>
                  <w:t xml:space="preserve">שינוי פרמטר בתוכנת מבדק 2 צריך להיות 1 </w:t>
                </w:r>
                <w:proofErr w:type="spellStart"/>
                <w:r w:rsidRPr="00D510B8">
                  <w:t>GiB</w:t>
                </w:r>
                <w:proofErr w:type="spellEnd"/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19606704"/>
            <w:placeholder>
              <w:docPart w:val="D41C7036056548468E6B5CBEC9BA46BE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D510B8" w:rsidP="00D510B8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2</w:t>
                </w:r>
              </w:p>
            </w:tc>
          </w:sdtContent>
        </w:sdt>
      </w:tr>
      <w:tr w:rsidR="00AF5365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997691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732385715"/>
            <w:placeholder>
              <w:docPart w:val="64E5095240494DD0B7472E9DBCBB7B6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168093853"/>
            <w:placeholder>
              <w:docPart w:val="622B0E9161B5419291EE7ADF01F5421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756493539"/>
            <w:placeholder>
              <w:docPart w:val="016A84B1BCAD4832A746937EB5D4469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F5365" w:rsidRDefault="000C11C6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542163696"/>
            <w:placeholder>
              <w:docPart w:val="ADBAF58276A040639A3FD379CBA850F7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0C11C6" w:rsidP="00BD0640">
                <w:pPr>
                  <w:bidi/>
                  <w:rPr>
                    <w:sz w:val="32"/>
                    <w:szCs w:val="28"/>
                  </w:rPr>
                </w:pPr>
                <w:r w:rsidRPr="000C11C6">
                  <w:rPr>
                    <w:rtl/>
                  </w:rPr>
                  <w:t xml:space="preserve">הוצאת כבל </w:t>
                </w:r>
                <w:r w:rsidRPr="000C11C6">
                  <w:rPr>
                    <w:rtl/>
                  </w:rPr>
                  <w:tab/>
                  <w:t xml:space="preserve"> </w:t>
                </w:r>
                <w:r w:rsidRPr="000C11C6">
                  <w:t>DRY CONTACT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971645243"/>
            <w:placeholder>
              <w:docPart w:val="E9B6CD03766F44E3AA4145A3E2B9AF33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0C11C6" w:rsidP="000C11C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4.2.4</w:t>
                </w:r>
              </w:p>
            </w:tc>
          </w:sdtContent>
        </w:sdt>
      </w:tr>
      <w:tr w:rsidR="00AF5365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5731638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832530294"/>
            <w:placeholder>
              <w:docPart w:val="37670C6E19EA42699CABEAB60FFB16B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124273968"/>
            <w:placeholder>
              <w:docPart w:val="650EC3C67B6F4399B9515D1E49802C8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406150834"/>
            <w:placeholder>
              <w:docPart w:val="BEA8E32416DA4BF39CC3F956D8DACCC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F5365" w:rsidRDefault="000C11C6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820251006"/>
            <w:placeholder>
              <w:docPart w:val="09FC7993121D43D593815CA495D30FAD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0C11C6" w:rsidP="00BD0640">
                <w:pPr>
                  <w:bidi/>
                  <w:rPr>
                    <w:sz w:val="32"/>
                    <w:szCs w:val="28"/>
                  </w:rPr>
                </w:pPr>
                <w:r w:rsidRPr="000C11C6">
                  <w:rPr>
                    <w:rtl/>
                  </w:rPr>
                  <w:t xml:space="preserve">הוצאת חוט מספר 1 </w:t>
                </w:r>
                <w:proofErr w:type="spellStart"/>
                <w:r w:rsidRPr="000C11C6">
                  <w:rPr>
                    <w:rtl/>
                  </w:rPr>
                  <w:t>מקונקטור</w:t>
                </w:r>
                <w:proofErr w:type="spellEnd"/>
                <w:r w:rsidRPr="000C11C6">
                  <w:rPr>
                    <w:rtl/>
                  </w:rPr>
                  <w:t xml:space="preserve">   </w:t>
                </w:r>
                <w:r w:rsidRPr="000C11C6">
                  <w:t>DRY CONTACT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24030082"/>
            <w:placeholder>
              <w:docPart w:val="004D4EEB696B4A69801F388FF05FDC8B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0C11C6" w:rsidP="000C11C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4.2.4</w:t>
                </w:r>
              </w:p>
            </w:tc>
          </w:sdtContent>
        </w:sdt>
      </w:tr>
      <w:tr w:rsidR="00AF5365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265732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84866969"/>
            <w:placeholder>
              <w:docPart w:val="9EEECA4022AA48DCBCC7BF180E99157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542989854"/>
            <w:placeholder>
              <w:docPart w:val="5773EEFFFE6A4B1E9973CB97A9B9580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86337075"/>
            <w:placeholder>
              <w:docPart w:val="D0C4244A15274574B11D2669197FE1BC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F5365" w:rsidRDefault="000C11C6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206706852"/>
            <w:placeholder>
              <w:docPart w:val="EFBE596FDA6B4C7DBB98913E252ED793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0C11C6" w:rsidP="00BD0640">
                <w:pPr>
                  <w:bidi/>
                  <w:rPr>
                    <w:sz w:val="32"/>
                    <w:szCs w:val="28"/>
                  </w:rPr>
                </w:pPr>
                <w:r w:rsidRPr="000C11C6">
                  <w:rPr>
                    <w:rtl/>
                  </w:rPr>
                  <w:t xml:space="preserve">הוצאת חוט מספר 6 </w:t>
                </w:r>
                <w:proofErr w:type="spellStart"/>
                <w:r w:rsidRPr="000C11C6">
                  <w:rPr>
                    <w:rtl/>
                  </w:rPr>
                  <w:t>מקונקטור</w:t>
                </w:r>
                <w:proofErr w:type="spellEnd"/>
                <w:r w:rsidRPr="000C11C6">
                  <w:rPr>
                    <w:rtl/>
                  </w:rPr>
                  <w:t xml:space="preserve">   </w:t>
                </w:r>
                <w:r w:rsidRPr="000C11C6">
                  <w:t>DRY CONTACT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13532570"/>
            <w:placeholder>
              <w:docPart w:val="892EB5BD1FBF4F7699F0DD26282D1D45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0C11C6" w:rsidP="000C11C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4.2.4</w:t>
                </w:r>
              </w:p>
            </w:tc>
          </w:sdtContent>
        </w:sdt>
      </w:tr>
      <w:tr w:rsidR="00AF5365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20178827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79170430"/>
            <w:placeholder>
              <w:docPart w:val="3A30B459273743A1A6EABC87FFE69E3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935248854"/>
            <w:placeholder>
              <w:docPart w:val="3FFAF2E9CDC74F559CB423FF44CF5AED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023053992"/>
            <w:placeholder>
              <w:docPart w:val="4E0AAE620FD84E7E96C593B6C2937E08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AF5365" w:rsidRDefault="000C11C6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433747367"/>
            <w:placeholder>
              <w:docPart w:val="6655633F661F4EBC9104879BDA02B956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0C11C6" w:rsidP="00BD0640">
                <w:pPr>
                  <w:bidi/>
                  <w:rPr>
                    <w:sz w:val="32"/>
                    <w:szCs w:val="28"/>
                  </w:rPr>
                </w:pPr>
                <w:r w:rsidRPr="000C11C6">
                  <w:rPr>
                    <w:rtl/>
                  </w:rPr>
                  <w:t>ניתוק כבל מפורט מספר 2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48955841"/>
            <w:placeholder>
              <w:docPart w:val="DF19D8D8D46A438DAB654C458F647C05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0C11C6" w:rsidP="000C11C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7.12</w:t>
                </w:r>
              </w:p>
            </w:tc>
          </w:sdtContent>
        </w:sdt>
      </w:tr>
      <w:tr w:rsidR="00AF5365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950367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801459"/>
            <w:placeholder>
              <w:docPart w:val="B95C500C1DB844B9821EC92D2FE6D7E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20127681"/>
            <w:placeholder>
              <w:docPart w:val="F97BDDFF1FBF48F186A76369F2BA36B3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F5365" w:rsidRDefault="00AF5365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12835357"/>
            <w:placeholder>
              <w:docPart w:val="4256F481409F4CC281081757AB6E76EF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F5365" w:rsidRDefault="000C11C6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681964935"/>
            <w:placeholder>
              <w:docPart w:val="40CC210AF33E4C47B01E752E6119D9B5"/>
            </w:placeholder>
            <w:text/>
          </w:sdtPr>
          <w:sdtEndPr/>
          <w:sdtContent>
            <w:tc>
              <w:tcPr>
                <w:tcW w:w="3492" w:type="dxa"/>
              </w:tcPr>
              <w:p w:rsidR="00AF5365" w:rsidRDefault="000C11C6" w:rsidP="00BD0640">
                <w:pPr>
                  <w:bidi/>
                  <w:rPr>
                    <w:sz w:val="32"/>
                    <w:szCs w:val="28"/>
                  </w:rPr>
                </w:pPr>
                <w:r w:rsidRPr="000C11C6">
                  <w:rPr>
                    <w:rtl/>
                  </w:rPr>
                  <w:t>ניתוק כבל מפורט מספר</w:t>
                </w:r>
                <w:r>
                  <w:t xml:space="preserve"> 3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69590460"/>
            <w:placeholder>
              <w:docPart w:val="005DF40E3BC3492192912EA39EB90397"/>
            </w:placeholder>
            <w:text/>
          </w:sdtPr>
          <w:sdtEndPr/>
          <w:sdtContent>
            <w:tc>
              <w:tcPr>
                <w:tcW w:w="2141" w:type="dxa"/>
              </w:tcPr>
              <w:p w:rsidR="00AF5365" w:rsidRPr="0025554D" w:rsidRDefault="000C11C6" w:rsidP="000C11C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7.12</w:t>
                </w:r>
              </w:p>
            </w:tc>
          </w:sdtContent>
        </w:sdt>
      </w:tr>
      <w:tr w:rsidR="00083CBC" w:rsidTr="000C11C6">
        <w:trPr>
          <w:cantSplit/>
          <w:trHeight w:val="964"/>
        </w:trPr>
        <w:sdt>
          <w:sdtPr>
            <w:rPr>
              <w:sz w:val="32"/>
              <w:szCs w:val="28"/>
            </w:rPr>
            <w:id w:val="-17843361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09588437"/>
            <w:placeholder>
              <w:docPart w:val="FEEA01677FC74216933433E9556BA93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650897300"/>
            <w:placeholder>
              <w:docPart w:val="D7F23A50F5AD47178242C6D97C090A8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70219907"/>
            <w:placeholder>
              <w:docPart w:val="A0043D48F6A34BA184CBA988290D8F22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C11C6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148242231"/>
            <w:placeholder>
              <w:docPart w:val="14A300A8320E48268E2BD2D504770272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0C11C6" w:rsidP="00083CBC">
                <w:pPr>
                  <w:bidi/>
                  <w:rPr>
                    <w:sz w:val="32"/>
                    <w:szCs w:val="28"/>
                  </w:rPr>
                </w:pPr>
                <w:r w:rsidRPr="000C11C6">
                  <w:rPr>
                    <w:rtl/>
                  </w:rPr>
                  <w:t>ניתוק כבל מפורט מספר</w:t>
                </w:r>
                <w:r>
                  <w:t xml:space="preserve"> 4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71828321"/>
            <w:placeholder>
              <w:docPart w:val="9BD393E134C3492992A7F712504A4032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C11C6" w:rsidP="000C11C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7.12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79463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68110309"/>
            <w:placeholder>
              <w:docPart w:val="78943707AF4D41D7A7CB85026227BF3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611854892"/>
            <w:placeholder>
              <w:docPart w:val="E3710B3D252447478791DD393DA645D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69356735"/>
            <w:placeholder>
              <w:docPart w:val="0A05B3A0FBEF4795B62E98BEB63E20E4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C11C6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052388994"/>
            <w:placeholder>
              <w:docPart w:val="8B834AAB33EA4F9BBC1C9509AC6D70E2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0C11C6" w:rsidP="00083CBC">
                <w:pPr>
                  <w:bidi/>
                  <w:rPr>
                    <w:sz w:val="32"/>
                    <w:szCs w:val="28"/>
                  </w:rPr>
                </w:pPr>
                <w:r w:rsidRPr="000C11C6">
                  <w:rPr>
                    <w:rtl/>
                  </w:rPr>
                  <w:t>ניתוק כבל מפורט מספר</w:t>
                </w:r>
                <w:r>
                  <w:t xml:space="preserve"> 5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3362280"/>
            <w:placeholder>
              <w:docPart w:val="47767D97361F456198B6A83C0EFB8748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C11C6" w:rsidP="000C11C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7.12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354074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24104394"/>
            <w:placeholder>
              <w:docPart w:val="15D90E890D52471C96AAC5A1BC9EECA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86066520"/>
            <w:placeholder>
              <w:docPart w:val="BD8177BB1EB24521ADE5887E82E6CC9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85342174"/>
            <w:placeholder>
              <w:docPart w:val="344E81EBE7CA49F682F2AC4411BD5443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18687D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212114590"/>
            <w:placeholder>
              <w:docPart w:val="DCB5AFE1E8C842BEACB3D7F923AF4612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18687D" w:rsidP="00083CBC">
                <w:pPr>
                  <w:bidi/>
                  <w:rPr>
                    <w:sz w:val="32"/>
                    <w:szCs w:val="28"/>
                  </w:rPr>
                </w:pPr>
                <w:r w:rsidRPr="0018687D">
                  <w:rPr>
                    <w:rtl/>
                  </w:rPr>
                  <w:t xml:space="preserve">הוצאת כבל </w:t>
                </w:r>
                <w:r w:rsidRPr="0018687D">
                  <w:t>GPS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99948648"/>
            <w:placeholder>
              <w:docPart w:val="AD5D8B73312447D28E52B7D08E02D1ED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18687D" w:rsidP="0018687D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7.10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919139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085684106"/>
            <w:placeholder>
              <w:docPart w:val="5DC36653BE2542AA83BBA1E0D08F6D2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14739130"/>
            <w:placeholder>
              <w:docPart w:val="49C28E61F140449F8880049EA11E5B8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80513835"/>
            <w:placeholder>
              <w:docPart w:val="BF5364F3CC9E4B69A8832B6DA5580F3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A009F1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2089692539"/>
            <w:placeholder>
              <w:docPart w:val="718DF3236BC0468E9877297BBF602541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A009F1" w:rsidP="00083CBC">
                <w:pPr>
                  <w:bidi/>
                  <w:rPr>
                    <w:sz w:val="32"/>
                    <w:szCs w:val="28"/>
                  </w:rPr>
                </w:pPr>
                <w:r w:rsidRPr="00A009F1">
                  <w:rPr>
                    <w:rtl/>
                  </w:rPr>
                  <w:t xml:space="preserve">הוצאת יחדה  </w:t>
                </w:r>
                <w:proofErr w:type="spellStart"/>
                <w:r w:rsidRPr="00A009F1">
                  <w:rPr>
                    <w:rtl/>
                  </w:rPr>
                  <w:t>סיכרון</w:t>
                </w:r>
                <w:proofErr w:type="spellEnd"/>
                <w:r w:rsidRPr="00A009F1">
                  <w:rPr>
                    <w:rtl/>
                  </w:rPr>
                  <w:t xml:space="preserve">  בדיקה  בין יחידה נבדקת עבור בדיקה </w:t>
                </w:r>
                <w:r w:rsidRPr="00A009F1">
                  <w:t>LORA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38174755"/>
            <w:placeholder>
              <w:docPart w:val="676F22CAAC374E7D8F96DF45F1778DE3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A009F1" w:rsidP="00A009F1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7.10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0045573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103460006"/>
            <w:placeholder>
              <w:docPart w:val="5477778330E54905B7290C91908A67C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51979273"/>
            <w:placeholder>
              <w:docPart w:val="A6B82A606915436FBAE54574ABDF1F7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16504614"/>
            <w:placeholder>
              <w:docPart w:val="85C84E1DB917498EB79872D44181134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A009F1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174376779"/>
            <w:placeholder>
              <w:docPart w:val="5080F7BC47B24775A89A2856E7A3DE09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A009F1" w:rsidP="00083CBC">
                <w:pPr>
                  <w:bidi/>
                  <w:rPr>
                    <w:sz w:val="32"/>
                    <w:szCs w:val="28"/>
                  </w:rPr>
                </w:pPr>
                <w:proofErr w:type="spellStart"/>
                <w:r w:rsidRPr="00A009F1">
                  <w:rPr>
                    <w:rtl/>
                  </w:rPr>
                  <w:t>זהוי</w:t>
                </w:r>
                <w:proofErr w:type="spellEnd"/>
                <w:r w:rsidRPr="00A009F1">
                  <w:rPr>
                    <w:rtl/>
                  </w:rPr>
                  <w:t xml:space="preserve"> של המוצר אמור להיות </w:t>
                </w:r>
                <w:proofErr w:type="spellStart"/>
                <w:r w:rsidRPr="00A009F1">
                  <w:rPr>
                    <w:rtl/>
                  </w:rPr>
                  <w:t>זהוי</w:t>
                </w:r>
                <w:proofErr w:type="spellEnd"/>
                <w:r w:rsidRPr="00A009F1">
                  <w:rPr>
                    <w:rtl/>
                  </w:rPr>
                  <w:t xml:space="preserve"> של  </w:t>
                </w:r>
                <w:r w:rsidRPr="00A009F1">
                  <w:t>LORA</w:t>
                </w:r>
                <w:r w:rsidRPr="00A009F1">
                  <w:rPr>
                    <w:rtl/>
                  </w:rPr>
                  <w:t xml:space="preserve">  </w:t>
                </w:r>
                <w:r w:rsidRPr="00A009F1">
                  <w:rPr>
                    <w:rFonts w:hint="cs"/>
                    <w:rtl/>
                  </w:rPr>
                  <w:t>הוכנס</w:t>
                </w:r>
                <w:r w:rsidRPr="00A009F1">
                  <w:rPr>
                    <w:rFonts w:hint="eastAsia"/>
                    <w:rtl/>
                  </w:rPr>
                  <w:t>ו</w:t>
                </w:r>
                <w:r w:rsidRPr="00A009F1">
                  <w:rPr>
                    <w:rtl/>
                  </w:rPr>
                  <w:t xml:space="preserve"> מוצר עם </w:t>
                </w:r>
                <w:r w:rsidRPr="00A009F1">
                  <w:rPr>
                    <w:rFonts w:hint="cs"/>
                    <w:rtl/>
                  </w:rPr>
                  <w:t>אופציה</w:t>
                </w:r>
                <w:r w:rsidRPr="00A009F1">
                  <w:rPr>
                    <w:rtl/>
                  </w:rPr>
                  <w:t xml:space="preserve"> של </w:t>
                </w:r>
                <w:proofErr w:type="spellStart"/>
                <w:r w:rsidRPr="00A009F1">
                  <w:t>wi-fi</w:t>
                </w:r>
                <w:proofErr w:type="spellEnd"/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49581539"/>
            <w:placeholder>
              <w:docPart w:val="46192CA792E44EC7AAEEDC9373A37435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A009F1" w:rsidP="00A009F1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7.2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9055602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27934735"/>
            <w:placeholder>
              <w:docPart w:val="62F8A7B29102489F87CECA9486ABEEC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661083265"/>
            <w:placeholder>
              <w:docPart w:val="FDEAF2119F5C42EE85173A65AD23ADC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44769464"/>
            <w:placeholder>
              <w:docPart w:val="060CD80D95A845AFADCEA666D46DE43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A117C3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892040154"/>
            <w:placeholder>
              <w:docPart w:val="4E8CE55EB8724C3D91BA134B69F6A0EE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A117C3" w:rsidP="00083CBC">
                <w:pPr>
                  <w:bidi/>
                  <w:rPr>
                    <w:sz w:val="32"/>
                    <w:szCs w:val="28"/>
                  </w:rPr>
                </w:pPr>
                <w:r w:rsidRPr="00A117C3">
                  <w:rPr>
                    <w:rtl/>
                  </w:rPr>
                  <w:t xml:space="preserve">הוצאת    </w:t>
                </w:r>
                <w:proofErr w:type="spellStart"/>
                <w:r w:rsidRPr="00A117C3">
                  <w:rPr>
                    <w:rtl/>
                  </w:rPr>
                  <w:t>סוקט</w:t>
                </w:r>
                <w:proofErr w:type="spellEnd"/>
                <w:r w:rsidRPr="00A117C3">
                  <w:rPr>
                    <w:rtl/>
                  </w:rPr>
                  <w:t xml:space="preserve"> המסילה </w:t>
                </w:r>
                <w:r w:rsidRPr="00A117C3">
                  <w:t>SOM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11409949"/>
            <w:placeholder>
              <w:docPart w:val="C91910D5708C4CC48D88CAE4549E3E16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A117C3" w:rsidP="00A117C3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4.2.5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20708437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C822F4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353700573"/>
            <w:placeholder>
              <w:docPart w:val="C7AED4A139AD4A6198B1E7353DAF92E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90248552"/>
            <w:placeholder>
              <w:docPart w:val="6228975E20A146D29EFB8C0374FFD9A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68836396"/>
            <w:placeholder>
              <w:docPart w:val="93F735974CAC4597AFCB89620EF9B8A5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FB695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2034687172"/>
            <w:placeholder>
              <w:docPart w:val="B3D2534006B54D288C2391FC2FD26430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FB695C" w:rsidP="00083CBC">
                <w:pPr>
                  <w:bidi/>
                  <w:rPr>
                    <w:sz w:val="32"/>
                    <w:szCs w:val="28"/>
                  </w:rPr>
                </w:pPr>
                <w:r w:rsidRPr="00FB695C">
                  <w:rPr>
                    <w:rtl/>
                  </w:rPr>
                  <w:t xml:space="preserve">הוצאת </w:t>
                </w:r>
                <w:r w:rsidRPr="00FB695C">
                  <w:t>SIM SLOT 1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09032955"/>
            <w:placeholder>
              <w:docPart w:val="DBD3BED6FC4B4598A76D46C93498F086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FB695C" w:rsidP="00FB695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7.3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4666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86581084"/>
            <w:placeholder>
              <w:docPart w:val="19C1FA19D20E41F9B0DB65D2A54C2D7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6787379"/>
            <w:placeholder>
              <w:docPart w:val="3E5AF2A39FCC41A990F40CC88F8E8C31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715785838"/>
            <w:placeholder>
              <w:docPart w:val="C4ADAEF5AA9E4152869C3E4323D1B286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B94744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332135552"/>
            <w:placeholder>
              <w:docPart w:val="A52A66D3CE0A4263B2D4F81FB6F442D8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94744" w:rsidP="00083CBC">
                <w:pPr>
                  <w:bidi/>
                  <w:rPr>
                    <w:sz w:val="32"/>
                    <w:szCs w:val="28"/>
                  </w:rPr>
                </w:pPr>
                <w:r w:rsidRPr="00B94744">
                  <w:rPr>
                    <w:rtl/>
                  </w:rPr>
                  <w:t xml:space="preserve">הוצאת </w:t>
                </w:r>
                <w:r w:rsidRPr="00B94744">
                  <w:t>SIM SLOT 2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118212197"/>
            <w:placeholder>
              <w:docPart w:val="7EA65D88C1744090BA1E7FC44195DE79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B94744" w:rsidP="00B9474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7.3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929393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766224077"/>
            <w:placeholder>
              <w:docPart w:val="E708465CF88441258009909372A4ACF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69239186"/>
            <w:placeholder>
              <w:docPart w:val="A84E0D5C21B64AE8BE5D336B5846BDE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97241516"/>
            <w:placeholder>
              <w:docPart w:val="AA0A39D54318467A9A2C2635EC0CBEBB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  <w:tcBorders>
                  <w:bottom w:val="single" w:sz="4" w:space="0" w:color="auto"/>
                </w:tcBorders>
              </w:tcPr>
              <w:p w:rsidR="00083CBC" w:rsidRDefault="00B94744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971977859"/>
            <w:placeholder>
              <w:docPart w:val="DB1048A267A4424FBA4DCF25131C7936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B94744" w:rsidP="00083CBC">
                <w:pPr>
                  <w:bidi/>
                  <w:rPr>
                    <w:sz w:val="32"/>
                    <w:szCs w:val="28"/>
                  </w:rPr>
                </w:pPr>
                <w:r w:rsidRPr="00B94744">
                  <w:rPr>
                    <w:rtl/>
                  </w:rPr>
                  <w:t xml:space="preserve">ניתוק כבל </w:t>
                </w:r>
                <w:r w:rsidRPr="00B94744">
                  <w:t>ANALOG IN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59824693"/>
            <w:placeholder>
              <w:docPart w:val="6D1CA858D2EB435F809DEA1EB9338C7F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B94744" w:rsidP="00B9474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7.11</w:t>
                </w:r>
              </w:p>
            </w:tc>
          </w:sdtContent>
        </w:sdt>
      </w:tr>
      <w:tr w:rsidR="00083CBC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379974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58046178"/>
            <w:placeholder>
              <w:docPart w:val="18DB700206294A699874BDAF407C984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939130998"/>
            <w:placeholder>
              <w:docPart w:val="0CADF630B1FC4FEF99198214AC38306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083CBC" w:rsidRDefault="00083CBC" w:rsidP="00083CBC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71109455"/>
            <w:placeholder>
              <w:docPart w:val="669A95AAD7794D1A8A0C7BB1832CE85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083CBC" w:rsidRDefault="00027F1C" w:rsidP="00083CB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979684387"/>
            <w:placeholder>
              <w:docPart w:val="5BD1714A4A5246CB82F5F5A36D02EF67"/>
            </w:placeholder>
            <w:text/>
          </w:sdtPr>
          <w:sdtEndPr/>
          <w:sdtContent>
            <w:tc>
              <w:tcPr>
                <w:tcW w:w="3492" w:type="dxa"/>
              </w:tcPr>
              <w:p w:rsidR="00083CBC" w:rsidRDefault="00027F1C" w:rsidP="00083CBC">
                <w:pPr>
                  <w:bidi/>
                  <w:rPr>
                    <w:sz w:val="32"/>
                    <w:szCs w:val="28"/>
                  </w:rPr>
                </w:pPr>
                <w:proofErr w:type="spellStart"/>
                <w:r w:rsidRPr="00027F1C">
                  <w:rPr>
                    <w:rtl/>
                  </w:rPr>
                  <w:t>גירסת</w:t>
                </w:r>
                <w:proofErr w:type="spellEnd"/>
                <w:r w:rsidRPr="00027F1C">
                  <w:rPr>
                    <w:rtl/>
                  </w:rPr>
                  <w:t xml:space="preserve"> תוכנה מודם </w:t>
                </w:r>
                <w:r w:rsidRPr="00027F1C">
                  <w:t>L4</w:t>
                </w:r>
                <w:r w:rsidRPr="00027F1C">
                  <w:rPr>
                    <w:rtl/>
                  </w:rPr>
                  <w:t xml:space="preserve">  ישן </w:t>
                </w:r>
                <w:r w:rsidRPr="00027F1C">
                  <w:t>EC25AFFDR07A07M4G</w:t>
                </w:r>
                <w:r w:rsidRPr="00027F1C">
                  <w:rPr>
                    <w:rtl/>
                  </w:rPr>
                  <w:t xml:space="preserve">  </w:t>
                </w:r>
                <w:proofErr w:type="spellStart"/>
                <w:r w:rsidRPr="00027F1C">
                  <w:rPr>
                    <w:rtl/>
                  </w:rPr>
                  <w:t>לגירסה</w:t>
                </w:r>
                <w:proofErr w:type="spellEnd"/>
                <w:r w:rsidRPr="00027F1C">
                  <w:rPr>
                    <w:rtl/>
                  </w:rPr>
                  <w:t xml:space="preserve"> עדכנית </w:t>
                </w:r>
                <w:r w:rsidRPr="00027F1C">
                  <w:t>EC25AFFDR07A09M4G</w:t>
                </w:r>
                <w:r w:rsidRPr="00027F1C">
                  <w:rPr>
                    <w:rtl/>
                  </w:rPr>
                  <w:t xml:space="preserve"> עבור מודם </w:t>
                </w:r>
                <w:r w:rsidRPr="00027F1C">
                  <w:t>firmware version</w:t>
                </w:r>
                <w:r w:rsidRPr="00027F1C">
                  <w:rPr>
                    <w:rtl/>
                  </w:rPr>
                  <w:t>.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1340472"/>
            <w:placeholder>
              <w:docPart w:val="AA8100C766B648D3A3257795E655131A"/>
            </w:placeholder>
            <w:text/>
          </w:sdtPr>
          <w:sdtEndPr/>
          <w:sdtContent>
            <w:tc>
              <w:tcPr>
                <w:tcW w:w="2141" w:type="dxa"/>
              </w:tcPr>
              <w:p w:rsidR="00083CBC" w:rsidRPr="0025554D" w:rsidRDefault="00027F1C" w:rsidP="00027F1C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7.3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8186397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33156371"/>
            <w:placeholder>
              <w:docPart w:val="C42F898001F34045AF717EA072DE049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063834655"/>
            <w:placeholder>
              <w:docPart w:val="53151B4A94004B108008AC7AF8C0D7A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792131"/>
            <w:placeholder>
              <w:docPart w:val="B9410B0B8A0B4848AB778B5674CEFED1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006DB2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220981646"/>
            <w:placeholder>
              <w:docPart w:val="E35CC4E612A848A7820FF6697BC0A33C"/>
            </w:placeholder>
            <w:text/>
          </w:sdtPr>
          <w:sdtEndPr/>
          <w:sdtContent>
            <w:tc>
              <w:tcPr>
                <w:tcW w:w="3492" w:type="dxa"/>
              </w:tcPr>
              <w:p w:rsidR="00C822F4" w:rsidRDefault="00006DB2" w:rsidP="00C822F4">
                <w:pPr>
                  <w:bidi/>
                  <w:rPr>
                    <w:sz w:val="32"/>
                    <w:szCs w:val="28"/>
                  </w:rPr>
                </w:pPr>
                <w:r w:rsidRPr="00006DB2">
                  <w:rPr>
                    <w:rtl/>
                  </w:rPr>
                  <w:t xml:space="preserve">הוצאת כבל </w:t>
                </w:r>
                <w:proofErr w:type="spellStart"/>
                <w:r w:rsidRPr="00006DB2">
                  <w:t>ip</w:t>
                </w:r>
                <w:proofErr w:type="spellEnd"/>
                <w:r w:rsidRPr="00006DB2">
                  <w:t xml:space="preserve"> phone</w:t>
                </w:r>
                <w:r w:rsidRPr="00006DB2">
                  <w:rPr>
                    <w:rtl/>
                  </w:rPr>
                  <w:t xml:space="preserve">   פורט 4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16831153"/>
            <w:placeholder>
              <w:docPart w:val="9E3D4C12BFEB4CD5A372012C567D2496"/>
            </w:placeholder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006DB2" w:rsidP="00006DB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7.13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511374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24292591"/>
            <w:placeholder>
              <w:docPart w:val="69C0D2685B064AD281AE29CD8C2318D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463036644"/>
            <w:placeholder>
              <w:docPart w:val="FE54CE8796EC4E7882158580E2778B2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4221509"/>
            <w:placeholder>
              <w:docPart w:val="2CE09FE7632446A494E035338346688A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006DB2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2103943212"/>
            <w:placeholder>
              <w:docPart w:val="86C02EB11ED44C9AB8681ECDBEFEE550"/>
            </w:placeholder>
            <w:text/>
          </w:sdtPr>
          <w:sdtEndPr/>
          <w:sdtContent>
            <w:tc>
              <w:tcPr>
                <w:tcW w:w="3492" w:type="dxa"/>
              </w:tcPr>
              <w:p w:rsidR="00C822F4" w:rsidRDefault="00006DB2" w:rsidP="00C822F4">
                <w:pPr>
                  <w:bidi/>
                  <w:rPr>
                    <w:sz w:val="32"/>
                    <w:szCs w:val="28"/>
                  </w:rPr>
                </w:pPr>
                <w:r w:rsidRPr="00006DB2">
                  <w:rPr>
                    <w:rtl/>
                  </w:rPr>
                  <w:t>הוצאת כבל פורט 5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48936278"/>
            <w:placeholder>
              <w:docPart w:val="19C650BC6BC34AA5A83518A06C8F22EE"/>
            </w:placeholder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006DB2" w:rsidP="00006DB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7.13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787164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803230724"/>
            <w:placeholder>
              <w:docPart w:val="BD701B9F9C8D4C078F42BA3D9947997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396131794"/>
            <w:placeholder>
              <w:docPart w:val="791C83781E0A41C3BFB5AE343E035DF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39481327"/>
            <w:placeholder>
              <w:docPart w:val="DFB0ECB54E8D4748ACC78DB4CA2C079C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006DB2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944292784"/>
            <w:placeholder>
              <w:docPart w:val="1A536D0A3E554397A977FDEB0334B128"/>
            </w:placeholder>
            <w:text/>
          </w:sdtPr>
          <w:sdtEndPr/>
          <w:sdtContent>
            <w:tc>
              <w:tcPr>
                <w:tcW w:w="3492" w:type="dxa"/>
              </w:tcPr>
              <w:p w:rsidR="00C822F4" w:rsidRDefault="00006DB2" w:rsidP="00C822F4">
                <w:pPr>
                  <w:bidi/>
                  <w:rPr>
                    <w:sz w:val="32"/>
                    <w:szCs w:val="28"/>
                  </w:rPr>
                </w:pPr>
                <w:r w:rsidRPr="00006DB2">
                  <w:rPr>
                    <w:rtl/>
                  </w:rPr>
                  <w:t xml:space="preserve">הוצאת כבל </w:t>
                </w:r>
                <w:proofErr w:type="spellStart"/>
                <w:r w:rsidRPr="00006DB2">
                  <w:t>Airmux</w:t>
                </w:r>
                <w:proofErr w:type="spellEnd"/>
                <w:r w:rsidRPr="00006DB2">
                  <w:rPr>
                    <w:rtl/>
                  </w:rPr>
                  <w:t xml:space="preserve"> פורט 2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58692503"/>
            <w:placeholder>
              <w:docPart w:val="AC11531339B645C39158FB188A7C8787"/>
            </w:placeholder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006DB2" w:rsidP="00006DB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7.13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9667442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68716329"/>
            <w:placeholder>
              <w:docPart w:val="2E7DD2F05784447080BBFF6EA14E36D2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560758141"/>
            <w:placeholder>
              <w:docPart w:val="E1F94A4F198B42A9A1DA58F852B5967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969803419"/>
            <w:placeholder>
              <w:docPart w:val="5E1E81313D04477D8A9CF6891F1B13C7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006DB2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954049349"/>
            <w:placeholder>
              <w:docPart w:val="F486735730024E7AA159AAD54ADF9017"/>
            </w:placeholder>
            <w:text/>
          </w:sdtPr>
          <w:sdtEndPr/>
          <w:sdtContent>
            <w:tc>
              <w:tcPr>
                <w:tcW w:w="3492" w:type="dxa"/>
              </w:tcPr>
              <w:p w:rsidR="00C822F4" w:rsidRDefault="00006DB2" w:rsidP="00C822F4">
                <w:pPr>
                  <w:bidi/>
                  <w:rPr>
                    <w:sz w:val="32"/>
                    <w:szCs w:val="28"/>
                  </w:rPr>
                </w:pPr>
                <w:r w:rsidRPr="00006DB2">
                  <w:rPr>
                    <w:rtl/>
                  </w:rPr>
                  <w:t>הוצאת כבל פורט 3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431617466"/>
            <w:placeholder>
              <w:docPart w:val="98C7636605D14892A5CBE6E40E41581D"/>
            </w:placeholder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006DB2" w:rsidP="00006DB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7.13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958024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98386525"/>
            <w:placeholder>
              <w:docPart w:val="5E59972CC3D74026AA1F567978578D6A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276440631"/>
            <w:placeholder>
              <w:docPart w:val="98450C6DF7BC4069B6B676C0FD99284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45476660"/>
            <w:placeholder>
              <w:docPart w:val="0188E598D070456DBCB4C124FB0A5E92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ED669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803198719"/>
            <w:placeholder>
              <w:docPart w:val="A3A31E966F6F42EE9B21EA82DDFC33FD"/>
            </w:placeholder>
            <w:text/>
          </w:sdtPr>
          <w:sdtEndPr/>
          <w:sdtContent>
            <w:tc>
              <w:tcPr>
                <w:tcW w:w="3492" w:type="dxa"/>
              </w:tcPr>
              <w:p w:rsidR="00C822F4" w:rsidRDefault="00ED6694" w:rsidP="00C822F4">
                <w:pPr>
                  <w:bidi/>
                  <w:rPr>
                    <w:sz w:val="32"/>
                    <w:szCs w:val="28"/>
                  </w:rPr>
                </w:pPr>
                <w:r w:rsidRPr="00ED6694">
                  <w:rPr>
                    <w:rtl/>
                  </w:rPr>
                  <w:t xml:space="preserve">שינוי </w:t>
                </w:r>
                <w:r w:rsidRPr="00ED6694">
                  <w:t>MAC 20:10:40:F5:A2:5A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82043962"/>
            <w:placeholder>
              <w:docPart w:val="6532CD01E988459AAC0D6E840837AE50"/>
            </w:placeholder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ED6694" w:rsidP="00ED669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7.2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1830216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082802457"/>
            <w:placeholder>
              <w:docPart w:val="5D751FB4B10A47238773D08C818ACFB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592005638"/>
            <w:placeholder>
              <w:docPart w:val="8F24EA7A1B7249E4B8C0706CF67FD7C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937495782"/>
            <w:placeholder>
              <w:docPart w:val="EF4384D45E424D56953D1A468869411C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ED6694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630599000"/>
            <w:placeholder>
              <w:docPart w:val="724728E201C34A4FB8F53D54E36E28E1"/>
            </w:placeholder>
            <w:text/>
          </w:sdtPr>
          <w:sdtEndPr/>
          <w:sdtContent>
            <w:tc>
              <w:tcPr>
                <w:tcW w:w="3492" w:type="dxa"/>
              </w:tcPr>
              <w:p w:rsidR="00C822F4" w:rsidRDefault="00ED6694" w:rsidP="00C822F4">
                <w:pPr>
                  <w:bidi/>
                  <w:rPr>
                    <w:sz w:val="32"/>
                    <w:szCs w:val="28"/>
                  </w:rPr>
                </w:pPr>
                <w:r w:rsidRPr="00ED6694">
                  <w:rPr>
                    <w:rtl/>
                  </w:rPr>
                  <w:t xml:space="preserve">צריבה </w:t>
                </w:r>
                <w:r w:rsidRPr="00ED6694">
                  <w:t>UBOOT 2.2.02</w:t>
                </w:r>
                <w:r w:rsidRPr="00ED6694">
                  <w:rPr>
                    <w:rtl/>
                  </w:rPr>
                  <w:t xml:space="preserve">    אמור להיות 2.2.05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93974020"/>
            <w:placeholder>
              <w:docPart w:val="9FC6C0FF3947444A88068992C8305C18"/>
            </w:placeholder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ED6694" w:rsidP="00ED669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7.2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-1454709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57059043"/>
            <w:placeholder>
              <w:docPart w:val="1A6D0BA1740642ADBBB23D87C750E8D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151126787"/>
            <w:placeholder>
              <w:docPart w:val="AA3A7C4659D946148C26ED82995B031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720703987"/>
            <w:placeholder>
              <w:docPart w:val="8CFF11158F454C2DA4B7D0659838FC38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8D63C7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1771046335"/>
            <w:placeholder>
              <w:docPart w:val="4980B54E9EB14B609141FE0A10DF5E77"/>
            </w:placeholder>
            <w:text/>
          </w:sdtPr>
          <w:sdtEndPr/>
          <w:sdtContent>
            <w:tc>
              <w:tcPr>
                <w:tcW w:w="3492" w:type="dxa"/>
              </w:tcPr>
              <w:p w:rsidR="00C822F4" w:rsidRDefault="00ED6694" w:rsidP="00C822F4">
                <w:pPr>
                  <w:bidi/>
                  <w:rPr>
                    <w:sz w:val="32"/>
                    <w:szCs w:val="28"/>
                  </w:rPr>
                </w:pPr>
                <w:r w:rsidRPr="00ED6694">
                  <w:rPr>
                    <w:rtl/>
                  </w:rPr>
                  <w:t xml:space="preserve">צריבה </w:t>
                </w:r>
                <w:proofErr w:type="spellStart"/>
                <w:r w:rsidRPr="00ED6694">
                  <w:rPr>
                    <w:rtl/>
                  </w:rPr>
                  <w:t>זהוי</w:t>
                </w:r>
                <w:proofErr w:type="spellEnd"/>
                <w:r w:rsidRPr="00ED6694">
                  <w:rPr>
                    <w:rtl/>
                  </w:rPr>
                  <w:t xml:space="preserve"> מודם </w:t>
                </w:r>
                <w:r w:rsidRPr="00ED6694">
                  <w:t>EC25-E</w:t>
                </w:r>
                <w:r w:rsidRPr="00ED6694">
                  <w:rPr>
                    <w:rtl/>
                  </w:rPr>
                  <w:t xml:space="preserve"> אמור להיות </w:t>
                </w:r>
                <w:r w:rsidRPr="00ED6694">
                  <w:t>EC25-AFFD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05045838"/>
            <w:placeholder>
              <w:docPart w:val="712ABB294D2B46ADA3EE817591431E12"/>
            </w:placeholder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ED6694" w:rsidP="00ED669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7.2</w:t>
                </w:r>
              </w:p>
            </w:tc>
          </w:sdtContent>
        </w:sdt>
      </w:tr>
      <w:tr w:rsidR="00C822F4" w:rsidTr="00C822F4">
        <w:trPr>
          <w:cantSplit/>
          <w:trHeight w:val="864"/>
        </w:trPr>
        <w:sdt>
          <w:sdtPr>
            <w:rPr>
              <w:sz w:val="32"/>
              <w:szCs w:val="28"/>
            </w:rPr>
            <w:id w:val="3251747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796479"/>
            <w:placeholder>
              <w:docPart w:val="259592AA857442F78A284D6E7909A14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137369139"/>
            <w:placeholder>
              <w:docPart w:val="9B0C49A1931A4016A7060A9D6A785DF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C822F4" w:rsidRDefault="00C822F4" w:rsidP="00C822F4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68691887"/>
            <w:placeholder>
              <w:docPart w:val="D3E1E6191BD5407585541F55B9F301C4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C822F4" w:rsidRDefault="000D4621" w:rsidP="00C822F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Fonts w:ascii="Verdana" w:hAnsi="Verdana"/>
              <w:sz w:val="23"/>
              <w:szCs w:val="23"/>
              <w:rtl/>
            </w:rPr>
            <w:id w:val="-393345622"/>
            <w:placeholder>
              <w:docPart w:val="FD1A3323C2D746FD8F29BBDEAE7F8D33"/>
            </w:placeholder>
            <w:text/>
          </w:sdtPr>
          <w:sdtEndPr/>
          <w:sdtContent>
            <w:tc>
              <w:tcPr>
                <w:tcW w:w="3492" w:type="dxa"/>
              </w:tcPr>
              <w:p w:rsidR="00C822F4" w:rsidRPr="003D7578" w:rsidRDefault="00BD0640" w:rsidP="000D4621">
                <w:pPr>
                  <w:bidi/>
                  <w:rPr>
                    <w:sz w:val="32"/>
                    <w:szCs w:val="28"/>
                  </w:rPr>
                </w:pPr>
                <w:r w:rsidRPr="003D7578">
                  <w:rPr>
                    <w:rFonts w:ascii="Verdana" w:hAnsi="Verdana" w:hint="cs"/>
                    <w:sz w:val="23"/>
                    <w:szCs w:val="23"/>
                    <w:rtl/>
                  </w:rPr>
                  <w:t xml:space="preserve">מבדק מזהה  </w:t>
                </w:r>
                <w:proofErr w:type="spellStart"/>
                <w:r w:rsidRPr="003D7578">
                  <w:rPr>
                    <w:rFonts w:ascii="Verdana" w:hAnsi="Verdana" w:hint="cs"/>
                    <w:sz w:val="23"/>
                    <w:szCs w:val="23"/>
                    <w:rtl/>
                  </w:rPr>
                  <w:t>האופציאה</w:t>
                </w:r>
                <w:proofErr w:type="spellEnd"/>
                <w:r w:rsidRPr="003D7578">
                  <w:rPr>
                    <w:rFonts w:ascii="Verdana" w:hAnsi="Verdana" w:hint="cs"/>
                    <w:sz w:val="23"/>
                    <w:szCs w:val="23"/>
                    <w:rtl/>
                  </w:rPr>
                  <w:t xml:space="preserve"> </w:t>
                </w:r>
                <w:r w:rsidRPr="003D7578">
                  <w:rPr>
                    <w:rFonts w:ascii="Verdana" w:hAnsi="Verdana" w:hint="cs"/>
                    <w:sz w:val="23"/>
                    <w:szCs w:val="23"/>
                  </w:rPr>
                  <w:t xml:space="preserve">LR4 </w:t>
                </w:r>
                <w:r w:rsidRPr="003D7578">
                  <w:rPr>
                    <w:rFonts w:ascii="Verdana" w:hAnsi="Verdana" w:hint="cs"/>
                    <w:sz w:val="23"/>
                    <w:szCs w:val="23"/>
                    <w:rtl/>
                  </w:rPr>
                  <w:t xml:space="preserve"> </w:t>
                </w:r>
                <w:proofErr w:type="spellStart"/>
                <w:r w:rsidRPr="003D7578">
                  <w:rPr>
                    <w:rFonts w:ascii="Verdana" w:hAnsi="Verdana" w:hint="cs"/>
                    <w:sz w:val="23"/>
                    <w:szCs w:val="23"/>
                    <w:rtl/>
                  </w:rPr>
                  <w:t>זהוי</w:t>
                </w:r>
                <w:proofErr w:type="spellEnd"/>
                <w:r w:rsidRPr="003D7578">
                  <w:rPr>
                    <w:rFonts w:ascii="Verdana" w:hAnsi="Verdana" w:hint="cs"/>
                    <w:sz w:val="23"/>
                    <w:szCs w:val="23"/>
                    <w:rtl/>
                  </w:rPr>
                  <w:t xml:space="preserve"> </w:t>
                </w:r>
                <w:r w:rsidRPr="003D7578">
                  <w:rPr>
                    <w:rFonts w:ascii="Verdana" w:hAnsi="Verdana" w:hint="cs"/>
                    <w:sz w:val="23"/>
                    <w:szCs w:val="23"/>
                  </w:rPr>
                  <w:t>BAND EU44</w:t>
                </w:r>
                <w:r w:rsidRPr="003D7578">
                  <w:rPr>
                    <w:rFonts w:ascii="Verdana" w:hAnsi="Verdana" w:hint="cs"/>
                    <w:sz w:val="23"/>
                    <w:szCs w:val="23"/>
                    <w:rtl/>
                  </w:rPr>
                  <w:t xml:space="preserve"> צריך לזהות </w:t>
                </w:r>
                <w:r w:rsidRPr="003D7578">
                  <w:rPr>
                    <w:rFonts w:ascii="Verdana" w:hAnsi="Verdana" w:hint="cs"/>
                    <w:sz w:val="23"/>
                    <w:szCs w:val="23"/>
                  </w:rPr>
                  <w:t xml:space="preserve">BAND </w:t>
                </w:r>
                <w:r w:rsidRPr="003D7578">
                  <w:rPr>
                    <w:rFonts w:ascii="Verdana" w:hAnsi="Verdana"/>
                    <w:sz w:val="23"/>
                    <w:szCs w:val="23"/>
                  </w:rPr>
                  <w:t>US 902-928 Sub-band 2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45975248"/>
            <w:placeholder>
              <w:docPart w:val="ED05496271A248F8A9D4D1A9BD768F65"/>
            </w:placeholder>
            <w:text/>
          </w:sdtPr>
          <w:sdtEndPr/>
          <w:sdtContent>
            <w:tc>
              <w:tcPr>
                <w:tcW w:w="2141" w:type="dxa"/>
              </w:tcPr>
              <w:p w:rsidR="00C822F4" w:rsidRPr="0025554D" w:rsidRDefault="000D4621" w:rsidP="000D4621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7.10</w:t>
                </w:r>
              </w:p>
            </w:tc>
          </w:sdtContent>
        </w:sdt>
      </w:tr>
    </w:tbl>
    <w:p w:rsidR="00AC127A" w:rsidRDefault="00AC127A">
      <w:pPr>
        <w:rPr>
          <w:sz w:val="28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411208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729756360"/>
            <w:placeholder>
              <w:docPart w:val="38BFF12A5AB945CC9DF6B41D52054B1E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939752670"/>
            <w:placeholder>
              <w:docPart w:val="93866C8DCE3D4CF7BB75E40FFBF7678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469411270"/>
            <w:placeholder>
              <w:docPart w:val="CC63A164A1EC4BB8B3015F52B8F48709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481646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312631"/>
            <w:placeholder>
              <w:docPart w:val="40BF4F208C3448A6B10D60FF336DA755"/>
            </w:placeholder>
            <w:text/>
          </w:sdtPr>
          <w:sdtEndPr/>
          <w:sdtContent>
            <w:tc>
              <w:tcPr>
                <w:tcW w:w="3492" w:type="dxa"/>
              </w:tcPr>
              <w:p w:rsidR="00AC127A" w:rsidRDefault="00481646" w:rsidP="0048164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 xml:space="preserve">הרצת </w:t>
                </w:r>
                <w:r>
                  <w:rPr>
                    <w:rFonts w:hint="cs"/>
                    <w:sz w:val="32"/>
                    <w:szCs w:val="28"/>
                  </w:rPr>
                  <w:t xml:space="preserve">LR1 </w:t>
                </w:r>
                <w:r>
                  <w:rPr>
                    <w:rFonts w:hint="cs"/>
                    <w:sz w:val="32"/>
                    <w:szCs w:val="28"/>
                    <w:rtl/>
                  </w:rPr>
                  <w:t xml:space="preserve">הוצאת יחדה נבדקת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76087981"/>
            <w:placeholder>
              <w:docPart w:val="B28FCF057EA64F889A62E9F9604DBE25"/>
            </w:placeholder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481646" w:rsidP="00481646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7.10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6126271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977719093"/>
            <w:placeholder>
              <w:docPart w:val="07432EDBD63E4B74A73E9EC915B1119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86889741"/>
            <w:placeholder>
              <w:docPart w:val="EA52E1F64E6E40EF86A6B54C0AF9252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90224988"/>
            <w:placeholder>
              <w:docPart w:val="F86430F7D0F042D3AC2557812D52E05E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747BB4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26219731"/>
            <w:placeholder>
              <w:docPart w:val="6F25C1AA3BD946FAAB9652C80E4A6515"/>
            </w:placeholder>
            <w:text/>
          </w:sdtPr>
          <w:sdtEndPr/>
          <w:sdtContent>
            <w:tc>
              <w:tcPr>
                <w:tcW w:w="3492" w:type="dxa"/>
              </w:tcPr>
              <w:p w:rsidR="00AC127A" w:rsidRDefault="00747BB4" w:rsidP="00747BB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 xml:space="preserve">הוצאת אנטנה </w:t>
                </w:r>
                <w:r>
                  <w:rPr>
                    <w:rFonts w:hint="cs"/>
                    <w:sz w:val="32"/>
                    <w:szCs w:val="28"/>
                  </w:rPr>
                  <w:t xml:space="preserve">MAIN 2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42999089"/>
            <w:placeholder>
              <w:docPart w:val="80726BCF3C664BE9BA7955562031D464"/>
            </w:placeholder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747BB4" w:rsidP="00747BB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7.91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7475779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597404765"/>
            <w:placeholder>
              <w:docPart w:val="DA853AD4CBC741E6A70598DEBE88BCD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79102193"/>
            <w:placeholder>
              <w:docPart w:val="81072C95476E4F1CAE04904D18AD3F6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07883793"/>
            <w:placeholder>
              <w:docPart w:val="23A07A9BCEDB4F71BD381F716AADCD68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552897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49665260"/>
            <w:placeholder>
              <w:docPart w:val="FF47E7BE9EEA437E9C378C041DBB4365"/>
            </w:placeholder>
            <w:text/>
          </w:sdtPr>
          <w:sdtEndPr/>
          <w:sdtContent>
            <w:tc>
              <w:tcPr>
                <w:tcW w:w="3492" w:type="dxa"/>
              </w:tcPr>
              <w:p w:rsidR="00AC127A" w:rsidRDefault="00552897" w:rsidP="007914A7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 xml:space="preserve">הוצאת אנטנה </w:t>
                </w:r>
                <w:r w:rsidR="007914A7">
                  <w:rPr>
                    <w:rFonts w:hint="cs"/>
                    <w:sz w:val="32"/>
                    <w:szCs w:val="28"/>
                  </w:rPr>
                  <w:t>A</w:t>
                </w:r>
                <w:r>
                  <w:rPr>
                    <w:rFonts w:hint="cs"/>
                    <w:sz w:val="32"/>
                    <w:szCs w:val="28"/>
                  </w:rPr>
                  <w:t>UX2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956437695"/>
            <w:placeholder>
              <w:docPart w:val="E6F8170C989B4C7CA26CAC9127360398"/>
            </w:placeholder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FB4992" w:rsidP="00FB499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7.9.2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1341078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544517988"/>
            <w:placeholder>
              <w:docPart w:val="DA2805A91E874EB6A82BB7779D69093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523516885"/>
            <w:placeholder>
              <w:docPart w:val="676575950063453ABBB3CA7FC2E88B0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5951809"/>
            <w:placeholder>
              <w:docPart w:val="E2DE15066EC34E82926DB2D696C2877A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FB4992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tc>
          <w:tcPr>
            <w:tcW w:w="3492" w:type="dxa"/>
          </w:tcPr>
          <w:p w:rsidR="00AC127A" w:rsidRDefault="00FB4992" w:rsidP="00FB4992">
            <w:pPr>
              <w:bidi/>
              <w:rPr>
                <w:sz w:val="32"/>
                <w:szCs w:val="28"/>
                <w:rtl/>
              </w:rPr>
            </w:pPr>
            <w:r>
              <w:rPr>
                <w:rFonts w:hint="cs"/>
                <w:sz w:val="32"/>
                <w:szCs w:val="28"/>
                <w:rtl/>
              </w:rPr>
              <w:t xml:space="preserve">ניתוק מחשב מרוחק מתח </w:t>
            </w:r>
          </w:p>
        </w:tc>
        <w:sdt>
          <w:sdtPr>
            <w:rPr>
              <w:sz w:val="32"/>
              <w:szCs w:val="28"/>
              <w:rtl/>
            </w:rPr>
            <w:id w:val="1824543836"/>
            <w:placeholder>
              <w:docPart w:val="108526E883FC400591895FCE005A2630"/>
            </w:placeholder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FB4992" w:rsidP="00FB499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7.9.2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1692445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2016649073"/>
            <w:placeholder>
              <w:docPart w:val="A62CE946048247538E8B8FB3F576A730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396404455"/>
            <w:placeholder>
              <w:docPart w:val="DD49301D52F44C08AF44AFCFA81D3D3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509950984"/>
            <w:placeholder>
              <w:docPart w:val="C33CC8E2D5814AD0A0C399E478691C64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591F81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rtl/>
            </w:rPr>
            <w:id w:val="-1349410238"/>
            <w:placeholder>
              <w:docPart w:val="94D474E69005496188FEF0C81B081294"/>
            </w:placeholder>
            <w:text/>
          </w:sdtPr>
          <w:sdtEndPr/>
          <w:sdtContent>
            <w:tc>
              <w:tcPr>
                <w:tcW w:w="3492" w:type="dxa"/>
              </w:tcPr>
              <w:p w:rsidR="00AC127A" w:rsidRDefault="00591F81" w:rsidP="00981638">
                <w:pPr>
                  <w:bidi/>
                  <w:rPr>
                    <w:sz w:val="32"/>
                    <w:szCs w:val="28"/>
                  </w:rPr>
                </w:pPr>
                <w:r w:rsidRPr="00591F81">
                  <w:t xml:space="preserve">  </w:t>
                </w:r>
                <w:r w:rsidRPr="00591F81">
                  <w:rPr>
                    <w:rtl/>
                  </w:rPr>
                  <w:t>ניתוק חוט</w:t>
                </w:r>
                <w:r w:rsidR="00981638">
                  <w:rPr>
                    <w:rFonts w:hint="cs"/>
                    <w:rtl/>
                  </w:rPr>
                  <w:t xml:space="preserve"> כבל</w:t>
                </w:r>
                <w:r w:rsidRPr="00591F81">
                  <w:rPr>
                    <w:rtl/>
                  </w:rPr>
                  <w:t xml:space="preserve"> </w:t>
                </w:r>
                <w:r w:rsidR="00981638">
                  <w:rPr>
                    <w:rFonts w:hint="cs"/>
                  </w:rPr>
                  <w:t>PS2</w:t>
                </w:r>
                <w:r w:rsidR="00981638">
                  <w:rPr>
                    <w:rFonts w:hint="cs"/>
                    <w:rtl/>
                  </w:rPr>
                  <w:t xml:space="preserve"> מבדק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457610192"/>
            <w:placeholder>
              <w:docPart w:val="2A3BD967EB4E4DD789DF42D1B4CBE641"/>
            </w:placeholder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981638" w:rsidP="00BD0640">
                <w:pPr>
                  <w:bidi/>
                  <w:rPr>
                    <w:sz w:val="32"/>
                    <w:szCs w:val="28"/>
                  </w:rPr>
                </w:pPr>
                <w:r w:rsidRPr="00F044A6">
                  <w:rPr>
                    <w:sz w:val="32"/>
                    <w:szCs w:val="28"/>
                    <w:rtl/>
                  </w:rPr>
                  <w:t>4.2.1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245497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634140512"/>
            <w:placeholder>
              <w:docPart w:val="EEA01C47D35F4EC3AE3BE6887B13FE8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68846650"/>
            <w:placeholder>
              <w:docPart w:val="F6F1DCBF921B4D96909D45DB746D5DB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11079697"/>
            <w:placeholder>
              <w:docPart w:val="E176602553F64A0D82DDEB32198BDCC7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705D84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91232951"/>
            <w:placeholder>
              <w:docPart w:val="15F5A787455C4BCE8503AF00957E3197"/>
            </w:placeholder>
            <w:text/>
          </w:sdtPr>
          <w:sdtEndPr/>
          <w:sdtContent>
            <w:tc>
              <w:tcPr>
                <w:tcW w:w="3492" w:type="dxa"/>
              </w:tcPr>
              <w:p w:rsidR="00AC127A" w:rsidRDefault="00705D84" w:rsidP="00705D8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 xml:space="preserve">הוצאת כבל </w:t>
                </w:r>
                <w:r w:rsidR="00737BEC">
                  <w:rPr>
                    <w:rFonts w:hint="cs"/>
                    <w:sz w:val="32"/>
                    <w:szCs w:val="28"/>
                  </w:rPr>
                  <w:t xml:space="preserve"> PORT </w:t>
                </w:r>
                <w:r>
                  <w:rPr>
                    <w:rFonts w:hint="cs"/>
                    <w:sz w:val="32"/>
                    <w:szCs w:val="28"/>
                  </w:rPr>
                  <w:t xml:space="preserve">ETH2 </w:t>
                </w:r>
                <w:r>
                  <w:rPr>
                    <w:rFonts w:hint="cs"/>
                    <w:sz w:val="32"/>
                    <w:szCs w:val="28"/>
                    <w:rtl/>
                  </w:rPr>
                  <w:t xml:space="preserve"> מבדק לניהול מוצר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86131383"/>
            <w:placeholder>
              <w:docPart w:val="15748938E2834187A17AC63C10B81F2D"/>
            </w:placeholder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705D84" w:rsidP="00705D84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>7.10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496082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305001356"/>
            <w:placeholder>
              <w:docPart w:val="398051B4BE27496EA9D3330760310DFB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23624063"/>
            <w:placeholder>
              <w:docPart w:val="F4CBEA943F3841D3912CFA42BB26843F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74096093"/>
            <w:placeholder>
              <w:docPart w:val="15518ADB6C664115B2786514B5363C2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D96292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551806171"/>
            <w:placeholder>
              <w:docPart w:val="E463319E1A3D4B6A8FA07930EF443EF0"/>
            </w:placeholder>
            <w:text/>
          </w:sdtPr>
          <w:sdtEndPr/>
          <w:sdtContent>
            <w:tc>
              <w:tcPr>
                <w:tcW w:w="3492" w:type="dxa"/>
              </w:tcPr>
              <w:p w:rsidR="00AC127A" w:rsidRDefault="00D96292" w:rsidP="00D9629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 xml:space="preserve">בדיקה </w:t>
                </w:r>
                <w:r>
                  <w:rPr>
                    <w:rFonts w:hint="cs"/>
                    <w:sz w:val="32"/>
                    <w:szCs w:val="28"/>
                  </w:rPr>
                  <w:t xml:space="preserve">GO </w:t>
                </w:r>
                <w:r>
                  <w:rPr>
                    <w:rFonts w:hint="cs"/>
                    <w:sz w:val="32"/>
                    <w:szCs w:val="28"/>
                    <w:rtl/>
                  </w:rPr>
                  <w:t xml:space="preserve">  הוצאת כבל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773657921"/>
            <w:placeholder>
              <w:docPart w:val="9701B66B528043758A530DE8AAA31132"/>
            </w:placeholder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D96292" w:rsidP="00D96292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4.2.4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574948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964028110"/>
            <w:placeholder>
              <w:docPart w:val="7A260F6E0A3C46B6A7DF5207F81FB9D9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792430977"/>
            <w:placeholder>
              <w:docPart w:val="E64E6CBCF34C458ABE0B409A3EBAA92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317961545"/>
            <w:placeholder>
              <w:docPart w:val="C0FF1EF09D1D4A49BA57F8CB1F906FDA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B25ABF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98229796"/>
            <w:placeholder>
              <w:docPart w:val="16FB38B26A84452AB4FA9AA88B99C8B7"/>
            </w:placeholder>
            <w:text/>
          </w:sdtPr>
          <w:sdtEndPr/>
          <w:sdtContent>
            <w:tc>
              <w:tcPr>
                <w:tcW w:w="3492" w:type="dxa"/>
              </w:tcPr>
              <w:p w:rsidR="00AC127A" w:rsidRDefault="00B25ABF" w:rsidP="00B25AB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 xml:space="preserve">בדיקה </w:t>
                </w:r>
                <w:r>
                  <w:rPr>
                    <w:rFonts w:hint="cs"/>
                    <w:sz w:val="32"/>
                    <w:szCs w:val="28"/>
                  </w:rPr>
                  <w:t>GO</w:t>
                </w:r>
                <w:r>
                  <w:rPr>
                    <w:rFonts w:hint="cs"/>
                    <w:sz w:val="32"/>
                    <w:szCs w:val="28"/>
                    <w:rtl/>
                  </w:rPr>
                  <w:t xml:space="preserve">  ניתוק חוט</w:t>
                </w:r>
                <w:r w:rsidR="00C9112A">
                  <w:rPr>
                    <w:sz w:val="32"/>
                    <w:szCs w:val="28"/>
                  </w:rPr>
                  <w:t xml:space="preserve"> </w:t>
                </w:r>
                <w:r w:rsidR="00C9112A">
                  <w:rPr>
                    <w:rFonts w:hint="cs"/>
                    <w:sz w:val="32"/>
                    <w:szCs w:val="28"/>
                    <w:rtl/>
                  </w:rPr>
                  <w:t xml:space="preserve"> קצר</w:t>
                </w:r>
                <w:r>
                  <w:rPr>
                    <w:rFonts w:hint="cs"/>
                    <w:sz w:val="32"/>
                    <w:szCs w:val="28"/>
                    <w:rtl/>
                  </w:rPr>
                  <w:t xml:space="preserve"> מספר 4 </w:t>
                </w:r>
                <w:proofErr w:type="spellStart"/>
                <w:r>
                  <w:rPr>
                    <w:rFonts w:hint="cs"/>
                    <w:sz w:val="32"/>
                    <w:szCs w:val="28"/>
                    <w:rtl/>
                  </w:rPr>
                  <w:t>קונקטור</w:t>
                </w:r>
                <w:proofErr w:type="spellEnd"/>
                <w:r w:rsidR="00C9112A">
                  <w:rPr>
                    <w:rFonts w:hint="cs"/>
                    <w:sz w:val="32"/>
                    <w:szCs w:val="28"/>
                    <w:rtl/>
                  </w:rPr>
                  <w:t xml:space="preserve"> חוט 4 מחובר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82677902"/>
            <w:placeholder>
              <w:docPart w:val="8486F15383F345C5BF8CACF614C76FE0"/>
            </w:placeholder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B25ABF" w:rsidP="00B25ABF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4.2</w:t>
                </w:r>
                <w:r w:rsidR="00C31B3B">
                  <w:rPr>
                    <w:sz w:val="32"/>
                    <w:szCs w:val="28"/>
                  </w:rPr>
                  <w:t>.</w:t>
                </w:r>
                <w:r>
                  <w:rPr>
                    <w:sz w:val="32"/>
                    <w:szCs w:val="28"/>
                  </w:rPr>
                  <w:t>4</w:t>
                </w:r>
              </w:p>
            </w:tc>
          </w:sdtContent>
        </w:sdt>
      </w:tr>
    </w:tbl>
    <w:p w:rsidR="00AC127A" w:rsidRDefault="00AC127A" w:rsidP="00AC127A">
      <w:pPr>
        <w:rPr>
          <w:sz w:val="28"/>
          <w:szCs w:val="28"/>
        </w:rPr>
      </w:pPr>
    </w:p>
    <w:p w:rsidR="00AC127A" w:rsidRDefault="00AC127A">
      <w:pPr>
        <w:rPr>
          <w:sz w:val="28"/>
          <w:szCs w:val="28"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C127A" w:rsidTr="00BD0640">
        <w:trPr>
          <w:cantSplit/>
          <w:trHeight w:val="864"/>
        </w:trPr>
        <w:tc>
          <w:tcPr>
            <w:tcW w:w="1145" w:type="dxa"/>
          </w:tcPr>
          <w:p w:rsidR="00AC127A" w:rsidRDefault="00AC127A" w:rsidP="00BD0640">
            <w:pPr>
              <w:jc w:val="right"/>
              <w:rPr>
                <w:sz w:val="32"/>
                <w:szCs w:val="28"/>
              </w:rPr>
            </w:pPr>
            <w:r>
              <w:rPr>
                <w:sz w:val="28"/>
                <w:szCs w:val="28"/>
              </w:rPr>
              <w:br w:type="page"/>
            </w:r>
            <w:sdt>
              <w:sdtPr>
                <w:rPr>
                  <w:sz w:val="32"/>
                  <w:szCs w:val="28"/>
                </w:rPr>
                <w:id w:val="2129426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sdtContent>
            </w:sdt>
          </w:p>
        </w:tc>
        <w:sdt>
          <w:sdtPr>
            <w:rPr>
              <w:rStyle w:val="Style1"/>
            </w:rPr>
            <w:id w:val="-502194440"/>
            <w:placeholder>
              <w:docPart w:val="FD8DB6DCD0FB4323A56DE8B202E2C36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894159067"/>
            <w:placeholder>
              <w:docPart w:val="A1C5ABBA548446F6B57A4DE185847718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01614160"/>
            <w:placeholder>
              <w:docPart w:val="6A86A274EA574A1B85D376A600B09AF0"/>
            </w:placeholder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C31B3B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  <w:rtl/>
                  </w:rPr>
                  <w:t>כן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9811804"/>
            <w:placeholder>
              <w:docPart w:val="CE3F9F8D7CD44F41BF9D1C726BADADE5"/>
            </w:placeholder>
            <w:text/>
          </w:sdtPr>
          <w:sdtEndPr/>
          <w:sdtContent>
            <w:tc>
              <w:tcPr>
                <w:tcW w:w="3492" w:type="dxa"/>
              </w:tcPr>
              <w:p w:rsidR="00AC127A" w:rsidRDefault="00C31B3B" w:rsidP="00A9392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Fonts w:hint="cs"/>
                    <w:sz w:val="32"/>
                    <w:szCs w:val="28"/>
                    <w:rtl/>
                  </w:rPr>
                  <w:t xml:space="preserve">בדיקה </w:t>
                </w:r>
                <w:r>
                  <w:rPr>
                    <w:rFonts w:hint="cs"/>
                    <w:sz w:val="32"/>
                    <w:szCs w:val="28"/>
                  </w:rPr>
                  <w:t xml:space="preserve">GO </w:t>
                </w:r>
                <w:r>
                  <w:rPr>
                    <w:rFonts w:hint="cs"/>
                    <w:sz w:val="32"/>
                    <w:szCs w:val="28"/>
                    <w:rtl/>
                  </w:rPr>
                  <w:t xml:space="preserve">  הוצאת כל קצר חיבור כבל חום מספר </w:t>
                </w:r>
                <w:r w:rsidR="00A93920">
                  <w:rPr>
                    <w:sz w:val="32"/>
                    <w:szCs w:val="28"/>
                  </w:rPr>
                  <w:t>6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54355978"/>
            <w:placeholder>
              <w:docPart w:val="76D40B591F5743A1BEDF5C0FC28F68FA"/>
            </w:placeholder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C31B3B" w:rsidP="00C31B3B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sz w:val="32"/>
                    <w:szCs w:val="28"/>
                  </w:rPr>
                  <w:t>4.2.4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177678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899784142"/>
            <w:placeholder>
              <w:docPart w:val="BF4A553E36704594914481AF8183D45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414693092"/>
            <w:placeholder>
              <w:docPart w:val="E2378DD4463543229848CBC57DCA06B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311936838"/>
            <w:placeholder>
              <w:docPart w:val="E1F5F792DC5A44CB9C566523A6D5A994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17652864"/>
            <w:placeholder>
              <w:docPart w:val="B1869D7A21A5497DA1075EB7AF6CB69D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359404704"/>
            <w:placeholder>
              <w:docPart w:val="49F2F74DD4664D00B80438EE28514BB6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20256991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871879651"/>
            <w:placeholder>
              <w:docPart w:val="7359B867922E4B499E353E3194C9F16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323327020"/>
            <w:placeholder>
              <w:docPart w:val="6FF782FD80ED493C9F6E21A926F85229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379845491"/>
            <w:placeholder>
              <w:docPart w:val="B6D0738DF21749C7B70B751457141C45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787028938"/>
            <w:placeholder>
              <w:docPart w:val="5456B5CBFAF54AB1A3DC1484264B93D3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00673258"/>
            <w:placeholder>
              <w:docPart w:val="29221D50753A48AD88A0D9B14220E740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13818613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411899570"/>
            <w:placeholder>
              <w:docPart w:val="A380923585FA4186B142A7AB9F228EF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81301379"/>
            <w:placeholder>
              <w:docPart w:val="06132F598CA7430482186D9235D51CBD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33925624"/>
            <w:placeholder>
              <w:docPart w:val="5372B1315232462EA7048C49F1B72535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33723113"/>
            <w:placeholder>
              <w:docPart w:val="A1B180F4978B48D1BAA4DA210FDA7603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023294648"/>
            <w:placeholder>
              <w:docPart w:val="5D729DCE08CA43A8965B585EB0103E1F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1222049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425662703"/>
            <w:placeholder>
              <w:docPart w:val="CEE6D97EAB954FC0A931600F3F2A9695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324200987"/>
            <w:placeholder>
              <w:docPart w:val="E6CBA286AC0B4BA2995019A73967F0B4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223181631"/>
            <w:placeholder>
              <w:docPart w:val="3FF1B1B37EE14B3186DEC392BE723E3A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000737134"/>
            <w:placeholder>
              <w:docPart w:val="CE8E3C94E747481895F92862CCDA139A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31173137"/>
            <w:placeholder>
              <w:docPart w:val="14E0D970162E44FE98122C9BACFBE6CE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390808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56757297"/>
            <w:placeholder>
              <w:docPart w:val="5BA866324EC7418481530EA9B3F13A9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285395088"/>
            <w:placeholder>
              <w:docPart w:val="0F95BB86C3474C408BE123E618DCD17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504431033"/>
            <w:placeholder>
              <w:docPart w:val="9D318D0B504E4643ACED4DADFF091781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87430306"/>
            <w:placeholder>
              <w:docPart w:val="6BCAC577920B4267A8CD4747456ACBDF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18909429"/>
            <w:placeholder>
              <w:docPart w:val="93F73584F1ED42EF885A227E4BCA46E3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6346842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349295821"/>
            <w:placeholder>
              <w:docPart w:val="54EB496A00CD463298233F73F72EB1FD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982267494"/>
            <w:placeholder>
              <w:docPart w:val="89FF143FBA9D4BA9A9A643AB3BE9661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055844237"/>
            <w:placeholder>
              <w:docPart w:val="79152A04BCD942F39655F936091247CB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704795453"/>
            <w:placeholder>
              <w:docPart w:val="ED4432662C094601883014D6695C0D02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587738033"/>
            <w:placeholder>
              <w:docPart w:val="169427D4507E416AA2CB9C7BD8971668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20321750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201630599"/>
            <w:placeholder>
              <w:docPart w:val="D6BC0E958398426A9E98010FCA00980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501043261"/>
            <w:placeholder>
              <w:docPart w:val="A3770AC170474E1CA5B786A374F0947C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049039423"/>
            <w:placeholder>
              <w:docPart w:val="2ABFC2E39F8841739012C37950651876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48984825"/>
            <w:placeholder>
              <w:docPart w:val="83666D9B86764F4BA6D3EA4CDE91B7E9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11046931"/>
            <w:placeholder>
              <w:docPart w:val="3A4A75CA1ECD425D9AC6A4539F9A11EE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:rsidR="00AC127A" w:rsidRDefault="00AC127A" w:rsidP="00AC127A">
      <w:pPr>
        <w:rPr>
          <w:sz w:val="28"/>
          <w:szCs w:val="28"/>
        </w:rPr>
      </w:pPr>
    </w:p>
    <w:p w:rsidR="00AC127A" w:rsidRDefault="00AC127A">
      <w:pPr>
        <w:rPr>
          <w:sz w:val="28"/>
          <w:szCs w:val="28"/>
        </w:rPr>
      </w:pPr>
    </w:p>
    <w:p w:rsidR="00AC127A" w:rsidRDefault="00AC12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145"/>
        <w:gridCol w:w="2291"/>
        <w:gridCol w:w="3492"/>
        <w:gridCol w:w="3492"/>
        <w:gridCol w:w="2141"/>
      </w:tblGrid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219642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978730993"/>
            <w:placeholder>
              <w:docPart w:val="BC9219A49EB24334B4C1AF2F497CDF1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248385668"/>
            <w:placeholder>
              <w:docPart w:val="9F12B1FB917246A7A92B818D7361699D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520122111"/>
            <w:placeholder>
              <w:docPart w:val="5DF154F2F6F341669EF55B0FA890ABC2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851266894"/>
            <w:placeholder>
              <w:docPart w:val="18906C15F9074E73B93DCCB1D5770DBE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455561426"/>
            <w:placeholder>
              <w:docPart w:val="9E281EEA61FC41308C87C71650431F51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20698379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61162453"/>
            <w:placeholder>
              <w:docPart w:val="FD15FB63DBE449CF8E84A09D08ABD381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833406902"/>
            <w:placeholder>
              <w:docPart w:val="472082699EF6447F846887B5EE1689D0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392537366"/>
            <w:placeholder>
              <w:docPart w:val="A5331763FAA24883A2258F461FF8BD50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7397845"/>
            <w:placeholder>
              <w:docPart w:val="E4333EED405849E485C9B53F699489CB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973821566"/>
            <w:placeholder>
              <w:docPart w:val="D3C792CDDD964678994BC2674A14BA6A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643968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54656232"/>
            <w:placeholder>
              <w:docPart w:val="9C824650EA424E88947209BA647DE3A3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2017680196"/>
            <w:placeholder>
              <w:docPart w:val="FF3478574B6242D9BB0D9BA691CD811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334887013"/>
            <w:placeholder>
              <w:docPart w:val="BA2B471E15494777A751379EB167B625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85119423"/>
            <w:placeholder>
              <w:docPart w:val="95139DA6B6344F3D8D171EE87BDC4026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28638114"/>
            <w:placeholder>
              <w:docPart w:val="933242730351428BB2B64D39E8132AE1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66879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136323138"/>
            <w:placeholder>
              <w:docPart w:val="535FC10EEEF9423BB7A1D2C1692211AF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453828031"/>
            <w:placeholder>
              <w:docPart w:val="9B480293D86B4387B574271BE73D124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132792020"/>
            <w:placeholder>
              <w:docPart w:val="B6C516F2A2704FB8B2EDA249BB88A2C9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285723864"/>
            <w:placeholder>
              <w:docPart w:val="3F5E97BFE0134BD5A9129B6B7E792EBA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868947493"/>
            <w:placeholder>
              <w:docPart w:val="A4CE82B0C83C4436A050EA61F9013A0D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1270969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926867476"/>
            <w:placeholder>
              <w:docPart w:val="997D1C02428F44D1B842B4E5F96C2834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-1851556053"/>
            <w:placeholder>
              <w:docPart w:val="E2834B7F661740F5B19E757F572BF0E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83207728"/>
            <w:placeholder>
              <w:docPart w:val="4466F6E9A3AA482BB32EFAABAB091731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27741554"/>
            <w:placeholder>
              <w:docPart w:val="1B33F860B3594F5AA3F811876DB76A82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966430064"/>
            <w:placeholder>
              <w:docPart w:val="E782C26F76334197B95D9D7E2CCF45BA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14739472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134158837"/>
            <w:placeholder>
              <w:docPart w:val="B87013A557C94681B208E401EA638DEC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394020003"/>
            <w:placeholder>
              <w:docPart w:val="F34D6CACBA32431F8557D2FE345728E5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2096664132"/>
            <w:placeholder>
              <w:docPart w:val="E232A27D72CC46ADA8799BA7A445A341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476660130"/>
            <w:placeholder>
              <w:docPart w:val="59BCC2578F4F47EABCAC94D668B78E4D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146928670"/>
            <w:placeholder>
              <w:docPart w:val="6FD8AF8BC837404486522B656261BBD4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292759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1897810682"/>
            <w:placeholder>
              <w:docPart w:val="AB337395F5DB4C0CBFCB9BB4CEF2A827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443505754"/>
            <w:placeholder>
              <w:docPart w:val="EA2F1416B4FA4662BD7CBCFCAD6279E2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296959324"/>
            <w:placeholder>
              <w:docPart w:val="1C9B2DB0FA4C440697D90429D2964118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1662392165"/>
            <w:placeholder>
              <w:docPart w:val="DD67474D839749C28C061DCD7D176DB1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581764745"/>
            <w:placeholder>
              <w:docPart w:val="FDCFBA68171545F39F754B55E721BE9A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  <w:tr w:rsidR="00AC127A" w:rsidTr="00BD0640">
        <w:trPr>
          <w:cantSplit/>
          <w:trHeight w:val="864"/>
        </w:trPr>
        <w:sdt>
          <w:sdtPr>
            <w:rPr>
              <w:sz w:val="32"/>
              <w:szCs w:val="28"/>
            </w:rPr>
            <w:id w:val="-944611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28"/>
                  </w:rPr>
                  <w:t>☐</w:t>
                </w:r>
              </w:p>
            </w:tc>
          </w:sdtContent>
        </w:sdt>
        <w:sdt>
          <w:sdtPr>
            <w:rPr>
              <w:rStyle w:val="Style1"/>
            </w:rPr>
            <w:id w:val="-960951665"/>
            <w:placeholder>
              <w:docPart w:val="E431D611E0AF441EA131076D6E8F0A26"/>
            </w:placeholder>
            <w:showingPlcHdr/>
            <w:date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  <w:sz w:val="32"/>
              <w:szCs w:val="28"/>
            </w:rPr>
          </w:sdtEndPr>
          <w:sdtContent>
            <w:tc>
              <w:tcPr>
                <w:tcW w:w="1145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</w:t>
                </w:r>
              </w:p>
            </w:tc>
          </w:sdtContent>
        </w:sdt>
        <w:sdt>
          <w:sdtPr>
            <w:rPr>
              <w:sz w:val="32"/>
              <w:szCs w:val="28"/>
            </w:rPr>
            <w:id w:val="1777830937"/>
            <w:placeholder>
              <w:docPart w:val="138D391ABB6A46F7A676A8D942B58197"/>
            </w:placeholder>
            <w:showingPlcHdr/>
            <w:text/>
          </w:sdtPr>
          <w:sdtEndPr/>
          <w:sdtContent>
            <w:tc>
              <w:tcPr>
                <w:tcW w:w="2291" w:type="dxa"/>
              </w:tcPr>
              <w:p w:rsidR="00AC127A" w:rsidRDefault="00AC127A" w:rsidP="00BD0640">
                <w:pPr>
                  <w:jc w:val="right"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</w:t>
                </w:r>
                <w:r>
                  <w:rPr>
                    <w:rStyle w:val="PlaceholderText"/>
                  </w:rPr>
                  <w:t xml:space="preserve">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-53006086"/>
            <w:placeholder>
              <w:docPart w:val="FA0DD5EDB3B640EE8F8F30CAEC2A1080"/>
            </w:placeholder>
            <w:showingPlcHdr/>
            <w:comboBox>
              <w:listItem w:displayText="כן" w:value="כן"/>
              <w:listItem w:displayText="לא" w:value="לא"/>
            </w:comboBox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</w:t>
                </w:r>
                <w:r>
                  <w:rPr>
                    <w:rStyle w:val="PlaceholderText"/>
                  </w:rPr>
                  <w:t xml:space="preserve">             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</w:t>
                </w:r>
                <w:r>
                  <w:rPr>
                    <w:rStyle w:val="PlaceholderText"/>
                  </w:rPr>
                  <w:t xml:space="preserve">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670534930"/>
            <w:placeholder>
              <w:docPart w:val="8AAD70E209274A94940160D7931C52DD"/>
            </w:placeholder>
            <w:showingPlcHdr/>
            <w:text/>
          </w:sdtPr>
          <w:sdtEndPr/>
          <w:sdtContent>
            <w:tc>
              <w:tcPr>
                <w:tcW w:w="3492" w:type="dxa"/>
              </w:tcPr>
              <w:p w:rsidR="00AC127A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</w:t>
                </w:r>
                <w:r>
                  <w:rPr>
                    <w:rStyle w:val="PlaceholderText"/>
                  </w:rPr>
                  <w:t xml:space="preserve">            </w:t>
                </w:r>
                <w:r>
                  <w:rPr>
                    <w:rStyle w:val="PlaceholderText"/>
                    <w:rFonts w:hint="cs"/>
                    <w:rtl/>
                  </w:rPr>
                  <w:t xml:space="preserve">               </w:t>
                </w:r>
              </w:p>
            </w:tc>
          </w:sdtContent>
        </w:sdt>
        <w:sdt>
          <w:sdtPr>
            <w:rPr>
              <w:sz w:val="32"/>
              <w:szCs w:val="28"/>
              <w:rtl/>
            </w:rPr>
            <w:id w:val="1546797411"/>
            <w:placeholder>
              <w:docPart w:val="F3CDE3B7DEAE41D2AA9B6EDA5CD5D0FA"/>
            </w:placeholder>
            <w:showingPlcHdr/>
            <w:text/>
          </w:sdtPr>
          <w:sdtEndPr/>
          <w:sdtContent>
            <w:tc>
              <w:tcPr>
                <w:tcW w:w="2141" w:type="dxa"/>
              </w:tcPr>
              <w:p w:rsidR="00AC127A" w:rsidRPr="0025554D" w:rsidRDefault="00AC127A" w:rsidP="00BD0640">
                <w:pPr>
                  <w:bidi/>
                  <w:rPr>
                    <w:sz w:val="32"/>
                    <w:szCs w:val="28"/>
                  </w:rPr>
                </w:pPr>
                <w:r>
                  <w:rPr>
                    <w:rStyle w:val="PlaceholderText"/>
                    <w:rFonts w:hint="cs"/>
                    <w:rtl/>
                  </w:rPr>
                  <w:t xml:space="preserve">              </w:t>
                </w:r>
                <w:r>
                  <w:rPr>
                    <w:rStyle w:val="PlaceholderText"/>
                  </w:rPr>
                  <w:t xml:space="preserve">   </w:t>
                </w:r>
              </w:p>
            </w:tc>
          </w:sdtContent>
        </w:sdt>
      </w:tr>
    </w:tbl>
    <w:p w:rsidR="00AC127A" w:rsidRDefault="00AC127A" w:rsidP="00AC127A">
      <w:pPr>
        <w:rPr>
          <w:sz w:val="28"/>
          <w:szCs w:val="28"/>
        </w:rPr>
      </w:pPr>
    </w:p>
    <w:p w:rsidR="00AC127A" w:rsidRDefault="00AC127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819A4" w:rsidRDefault="000819A4">
      <w:pPr>
        <w:rPr>
          <w:sz w:val="28"/>
          <w:szCs w:val="28"/>
        </w:rPr>
      </w:pPr>
    </w:p>
    <w:p w:rsidR="00AF162A" w:rsidRDefault="00AF162A">
      <w:pPr>
        <w:rPr>
          <w:sz w:val="28"/>
          <w:szCs w:val="28"/>
          <w:rtl/>
        </w:rPr>
      </w:pPr>
    </w:p>
    <w:tbl>
      <w:tblPr>
        <w:tblW w:w="1370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867"/>
        <w:gridCol w:w="8959"/>
      </w:tblGrid>
      <w:tr w:rsidR="00AF162A" w:rsidTr="00FB4C57">
        <w:trPr>
          <w:cantSplit/>
          <w:trHeight w:val="280"/>
        </w:trPr>
        <w:tc>
          <w:tcPr>
            <w:tcW w:w="4747" w:type="dxa"/>
            <w:gridSpan w:val="3"/>
          </w:tcPr>
          <w:p w:rsidR="00AF162A" w:rsidRDefault="00AF162A">
            <w:pPr>
              <w:pStyle w:val="Heading4"/>
            </w:pPr>
            <w:r>
              <w:rPr>
                <w:rFonts w:hint="cs"/>
                <w:rtl/>
              </w:rPr>
              <w:t>משוב מחלקת מבדקים</w:t>
            </w:r>
          </w:p>
        </w:tc>
        <w:tc>
          <w:tcPr>
            <w:tcW w:w="8959" w:type="dxa"/>
            <w:vMerge w:val="restart"/>
          </w:tcPr>
          <w:p w:rsidR="00AF162A" w:rsidRDefault="00AF162A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rtl/>
              </w:rPr>
              <w:t>הצעות/בקשות לשיפו</w:t>
            </w:r>
            <w:r>
              <w:rPr>
                <w:rFonts w:hint="cs"/>
                <w:sz w:val="32"/>
                <w:szCs w:val="32"/>
                <w:rtl/>
              </w:rPr>
              <w:t xml:space="preserve">ר 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AF162A" w:rsidTr="00FB4C57">
        <w:trPr>
          <w:cantSplit/>
          <w:trHeight w:val="280"/>
        </w:trPr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הועבר לתיק ליישום עתידי</w:t>
            </w:r>
          </w:p>
        </w:tc>
        <w:tc>
          <w:tcPr>
            <w:tcW w:w="1440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נדחה</w:t>
            </w:r>
          </w:p>
        </w:tc>
        <w:tc>
          <w:tcPr>
            <w:tcW w:w="1867" w:type="dxa"/>
          </w:tcPr>
          <w:p w:rsidR="00AF162A" w:rsidRDefault="00AF162A">
            <w:pPr>
              <w:pStyle w:val="Heading4"/>
              <w:rPr>
                <w:rtl/>
              </w:rPr>
            </w:pPr>
            <w:r>
              <w:rPr>
                <w:rFonts w:hint="cs"/>
                <w:rtl/>
              </w:rPr>
              <w:t>בוצע בגרסא מתאריך</w:t>
            </w:r>
          </w:p>
        </w:tc>
        <w:tc>
          <w:tcPr>
            <w:tcW w:w="8959" w:type="dxa"/>
            <w:vMerge/>
          </w:tcPr>
          <w:p w:rsidR="00AF162A" w:rsidRDefault="00AF162A">
            <w:pPr>
              <w:pStyle w:val="Heading4"/>
              <w:rPr>
                <w:rtl/>
              </w:rPr>
            </w:pPr>
          </w:p>
        </w:tc>
      </w:tr>
      <w:tr w:rsidR="00AF162A" w:rsidTr="00FB4C57">
        <w:trPr>
          <w:cantSplit/>
          <w:trHeight w:val="567"/>
        </w:trPr>
        <w:sdt>
          <w:sdtPr>
            <w:rPr>
              <w:rtl/>
            </w:rPr>
            <w:id w:val="23675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2060587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AF162A" w:rsidRPr="0049662D" w:rsidRDefault="0049662D" w:rsidP="0049662D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1292434234"/>
            <w:placeholder>
              <w:docPart w:val="8BE051495B0B458389DCDF7159BFE0BF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AF162A" w:rsidRPr="0049662D" w:rsidRDefault="00FB4C57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72392687"/>
            <w:placeholder>
              <w:docPart w:val="B1C4C880896744A0B2D8FC64B0B56340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AF162A" w:rsidRPr="0049662D" w:rsidRDefault="00FB4C57" w:rsidP="00FB4C57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BD0640">
        <w:trPr>
          <w:cantSplit/>
          <w:trHeight w:val="567"/>
        </w:trPr>
        <w:sdt>
          <w:sdtPr>
            <w:rPr>
              <w:rtl/>
            </w:rPr>
            <w:id w:val="1379744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1690434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89254161"/>
            <w:placeholder>
              <w:docPart w:val="F6D67C9388F14DDCB9B75FC39B364A13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615323857"/>
            <w:placeholder>
              <w:docPart w:val="BD7B8C73EEAB40A4952080371CBB0BED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1255432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7316188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644356825"/>
            <w:placeholder>
              <w:docPart w:val="7B7285B8AB0142608005EF49DBA2805C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916897841"/>
            <w:placeholder>
              <w:docPart w:val="2FAE28403F8245DB8586A506D5395C58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5276084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2278015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652954275"/>
            <w:placeholder>
              <w:docPart w:val="321D7F641CAC4B25B4D4491AD2361CE0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1243637049"/>
            <w:placeholder>
              <w:docPart w:val="0F34DF75D1394E82ACEBE3DF3460B4C7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721446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866260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628969829"/>
            <w:placeholder>
              <w:docPart w:val="CBD62EBDB7874B54857FA7E5F0164BC1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309905771"/>
            <w:placeholder>
              <w:docPart w:val="1667937FA46B45AAA6907607CAE75E7E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1909718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-663093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1989752229"/>
            <w:placeholder>
              <w:docPart w:val="862982A913B34CD2973F6721AF502DCE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455672607"/>
            <w:placeholder>
              <w:docPart w:val="887C6802B63D47A2972FB3F2420883EB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435497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104941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353035272"/>
            <w:placeholder>
              <w:docPart w:val="6BC6210D6E4D4382B7FFF56DC13475E5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1226579303"/>
            <w:placeholder>
              <w:docPart w:val="DB3861BD55C841F0837F1597C03C949E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  <w:tr w:rsidR="00083CBC" w:rsidTr="00FB4C57">
        <w:trPr>
          <w:cantSplit/>
          <w:trHeight w:val="567"/>
        </w:trPr>
        <w:sdt>
          <w:sdtPr>
            <w:rPr>
              <w:rtl/>
            </w:rPr>
            <w:id w:val="-4500853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tl/>
            </w:rPr>
            <w:id w:val="7165532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40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ascii="Segoe UI Symbol" w:eastAsia="MS Gothic" w:hAnsi="Segoe UI Symbol" w:cs="Segoe UI Symbol" w:hint="cs"/>
                    <w:rtl/>
                  </w:rPr>
                  <w:t>☐</w:t>
                </w:r>
              </w:p>
            </w:tc>
          </w:sdtContent>
        </w:sdt>
        <w:sdt>
          <w:sdtPr>
            <w:rPr>
              <w:rStyle w:val="Style1"/>
              <w:rtl/>
            </w:rPr>
            <w:id w:val="-984931398"/>
            <w:placeholder>
              <w:docPart w:val="C489B9DE1F7F44E5BE5215B777DF1817"/>
            </w:placeholder>
            <w:showingPlcHdr/>
            <w:date w:fullDate="2018-01-10T00:00:00Z">
              <w:dateFormat w:val="dd/MM/yyyy"/>
              <w:lid w:val="en-US"/>
              <w:storeMappedDataAs w:val="dateTime"/>
              <w:calendar w:val="gregorian"/>
            </w:date>
          </w:sdtPr>
          <w:sdtEndPr>
            <w:rPr>
              <w:rStyle w:val="DefaultParagraphFont"/>
              <w:rFonts w:ascii="Times New Roman" w:hAnsi="Times New Roman"/>
            </w:rPr>
          </w:sdtEndPr>
          <w:sdtContent>
            <w:tc>
              <w:tcPr>
                <w:tcW w:w="1867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</w:t>
                </w:r>
              </w:p>
            </w:tc>
          </w:sdtContent>
        </w:sdt>
        <w:sdt>
          <w:sdtPr>
            <w:rPr>
              <w:rtl/>
            </w:rPr>
            <w:id w:val="-559636607"/>
            <w:placeholder>
              <w:docPart w:val="FD89586BD2D6485C9B1510F5D7B73DBE"/>
            </w:placeholder>
            <w:showingPlcHdr/>
            <w:text/>
          </w:sdtPr>
          <w:sdtEndPr/>
          <w:sdtContent>
            <w:tc>
              <w:tcPr>
                <w:tcW w:w="8959" w:type="dxa"/>
              </w:tcPr>
              <w:p w:rsidR="00083CBC" w:rsidRPr="0049662D" w:rsidRDefault="00083CBC" w:rsidP="00083CBC">
                <w:pPr>
                  <w:bidi/>
                </w:pPr>
                <w:r>
                  <w:rPr>
                    <w:rFonts w:hint="cs"/>
                    <w:rtl/>
                  </w:rPr>
                  <w:t xml:space="preserve">                                                                                                                                 </w:t>
                </w:r>
              </w:p>
            </w:tc>
          </w:sdtContent>
        </w:sdt>
      </w:tr>
    </w:tbl>
    <w:p w:rsidR="00AF162A" w:rsidRDefault="00AF162A">
      <w:pPr>
        <w:rPr>
          <w:sz w:val="28"/>
          <w:szCs w:val="28"/>
          <w:rtl/>
        </w:rPr>
      </w:pPr>
    </w:p>
    <w:p w:rsidR="00AF162A" w:rsidRDefault="00AF162A">
      <w:pPr>
        <w:rPr>
          <w:sz w:val="28"/>
          <w:szCs w:val="28"/>
          <w:rtl/>
        </w:rPr>
      </w:pPr>
    </w:p>
    <w:p w:rsidR="00AF162A" w:rsidRDefault="00AF162A" w:rsidP="00E15B5C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>חתימ</w:t>
      </w:r>
      <w:r>
        <w:rPr>
          <w:rFonts w:hint="cs"/>
          <w:sz w:val="28"/>
          <w:szCs w:val="28"/>
          <w:rtl/>
        </w:rPr>
        <w:t>ת הבודק/מבקש: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  <w:rtl/>
          </w:rPr>
          <w:id w:val="944973147"/>
          <w:placeholder>
            <w:docPart w:val="75D25A6C0C5E4A76A61430CBFCAB21C3"/>
          </w:placeholder>
          <w:showingPlcHdr/>
          <w:text/>
        </w:sdtPr>
        <w:sdtEndPr/>
        <w:sdtContent>
          <w:r w:rsidR="00E15B5C">
            <w:rPr>
              <w:rFonts w:hint="cs"/>
              <w:sz w:val="28"/>
              <w:szCs w:val="28"/>
              <w:rtl/>
            </w:rPr>
            <w:t xml:space="preserve">                                 </w:t>
          </w:r>
        </w:sdtContent>
      </w:sdt>
    </w:p>
    <w:p w:rsidR="00FB4C57" w:rsidRDefault="00FB4C57">
      <w:pPr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FB4C57" w:rsidRDefault="00FB4C57" w:rsidP="00FB4C57">
      <w:pPr>
        <w:bidi/>
        <w:rPr>
          <w:sz w:val="28"/>
          <w:szCs w:val="28"/>
          <w:rtl/>
        </w:rPr>
      </w:pPr>
    </w:p>
    <w:p w:rsidR="00AF162A" w:rsidRDefault="00ED5EB5">
      <w:pPr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אישור המבדק ע"י מחלקת מבדקים</w:t>
      </w:r>
    </w:p>
    <w:p w:rsidR="00AF162A" w:rsidRDefault="00AF162A">
      <w:pPr>
        <w:jc w:val="right"/>
        <w:rPr>
          <w:sz w:val="28"/>
          <w:szCs w:val="28"/>
          <w:rtl/>
        </w:rPr>
      </w:pPr>
    </w:p>
    <w:p w:rsidR="00ED5EB5" w:rsidRPr="00ED5EB5" w:rsidRDefault="00AF162A" w:rsidP="00FB4C57">
      <w:pPr>
        <w:bidi/>
        <w:rPr>
          <w:sz w:val="28"/>
          <w:szCs w:val="28"/>
        </w:rPr>
      </w:pPr>
      <w:r w:rsidRPr="00ED5EB5">
        <w:rPr>
          <w:rFonts w:hint="cs"/>
          <w:sz w:val="28"/>
          <w:szCs w:val="28"/>
          <w:rtl/>
        </w:rPr>
        <w:t>הערות</w:t>
      </w:r>
      <w:r w:rsidR="00ED5EB5">
        <w:rPr>
          <w:rFonts w:hint="cs"/>
          <w:sz w:val="28"/>
          <w:szCs w:val="28"/>
          <w:rtl/>
        </w:rPr>
        <w:t xml:space="preserve">: </w:t>
      </w:r>
      <w:sdt>
        <w:sdtPr>
          <w:rPr>
            <w:rFonts w:hint="cs"/>
            <w:sz w:val="28"/>
            <w:szCs w:val="28"/>
            <w:rtl/>
          </w:rPr>
          <w:id w:val="1850676611"/>
          <w:placeholder>
            <w:docPart w:val="594523DA85AA4A71A854008601771617"/>
          </w:placeholder>
          <w:comboBox>
            <w:listItem w:displayText="המבדק אושר לעבודה" w:value="המבדק אושר לעבודה"/>
            <w:listItem w:displayText="המבדק לא אושר לעבודה" w:value="המבדק לא אושר לעבודה"/>
          </w:comboBox>
        </w:sdtPr>
        <w:sdtEndPr/>
        <w:sdtContent>
          <w:r w:rsidR="0030057A">
            <w:rPr>
              <w:rFonts w:hint="cs"/>
              <w:sz w:val="28"/>
              <w:szCs w:val="28"/>
              <w:rtl/>
            </w:rPr>
            <w:t>המבדק אושר לעבודה</w:t>
          </w:r>
        </w:sdtContent>
      </w:sdt>
    </w:p>
    <w:p w:rsidR="00AF162A" w:rsidRDefault="00AF162A" w:rsidP="00FB4C57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sdt>
        <w:sdtPr>
          <w:rPr>
            <w:rFonts w:hint="cs"/>
            <w:sz w:val="28"/>
            <w:szCs w:val="28"/>
          </w:rPr>
          <w:id w:val="1507099206"/>
          <w:placeholder>
            <w:docPart w:val="3640F49CBDA7418582AF58AB9DE59767"/>
          </w:placeholder>
          <w:showingPlcHdr/>
          <w:text/>
        </w:sdtPr>
        <w:sdtEndPr/>
        <w:sdtContent>
          <w:r w:rsidR="00FB4C57">
            <w:rPr>
              <w:rStyle w:val="PlaceholderText"/>
              <w:rFonts w:hint="cs"/>
              <w:rtl/>
            </w:rPr>
            <w:t xml:space="preserve">                        </w:t>
          </w:r>
        </w:sdtContent>
      </w:sdt>
    </w:p>
    <w:p w:rsidR="00AF162A" w:rsidRDefault="00AF162A">
      <w:pPr>
        <w:jc w:val="right"/>
        <w:rPr>
          <w:sz w:val="28"/>
          <w:szCs w:val="28"/>
          <w:rtl/>
        </w:rPr>
      </w:pPr>
    </w:p>
    <w:p w:rsidR="00AF162A" w:rsidRPr="00ED5EB5" w:rsidRDefault="00AF162A" w:rsidP="00083CBC">
      <w:pPr>
        <w:bidi/>
        <w:rPr>
          <w:sz w:val="32"/>
          <w:szCs w:val="32"/>
          <w:rtl/>
        </w:rPr>
      </w:pPr>
      <w:r w:rsidRPr="00ED5EB5">
        <w:rPr>
          <w:rFonts w:hint="cs"/>
          <w:sz w:val="28"/>
          <w:szCs w:val="28"/>
          <w:rtl/>
        </w:rPr>
        <w:t>חתימה: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1283538537"/>
          <w:placeholder>
            <w:docPart w:val="93F4DE40702C4C82B183CBB19C9BBEF7"/>
          </w:placeholder>
          <w:comboBox>
            <w:listItem w:displayText="איליה גינזבורג" w:value="איליה גינזבורג"/>
            <w:listItem w:displayText="איתן סופרי" w:value="איתן סופרי"/>
            <w:listItem w:displayText="אלכס פליישר" w:value="אלכס פליישר"/>
            <w:listItem w:displayText="גיל צבי" w:value="גיל צבי"/>
            <w:listItem w:displayText="סימיון פרנצ'ר" w:value="סימיון פרנצ'ר"/>
            <w:listItem w:displayText="רוני ארז" w:value="רוני ארז"/>
            <w:listItem w:displayText="שי בלאף" w:value="שי בלאף"/>
            <w:listItem w:displayText="שרגא לאופר" w:value="שרגא לאופר"/>
          </w:comboBox>
        </w:sdtPr>
        <w:sdtEndPr>
          <w:rPr>
            <w:rStyle w:val="Style1"/>
          </w:rPr>
        </w:sdtEndPr>
        <w:sdtContent>
          <w:r w:rsidR="0030057A">
            <w:rPr>
              <w:rStyle w:val="Style1"/>
              <w:rFonts w:hint="cs"/>
              <w:rtl/>
            </w:rPr>
            <w:t>איליה גינזבורג</w:t>
          </w:r>
        </w:sdtContent>
      </w:sdt>
    </w:p>
    <w:p w:rsidR="00AF162A" w:rsidRDefault="00AF162A" w:rsidP="00083CBC">
      <w:pPr>
        <w:bidi/>
      </w:pPr>
      <w:r w:rsidRPr="00ED5EB5">
        <w:rPr>
          <w:rFonts w:hint="cs"/>
          <w:sz w:val="28"/>
          <w:szCs w:val="28"/>
          <w:rtl/>
        </w:rPr>
        <w:t>תאריך:</w:t>
      </w:r>
      <w:r w:rsidR="00ED5EB5">
        <w:rPr>
          <w:rFonts w:hint="cs"/>
          <w:sz w:val="28"/>
          <w:szCs w:val="28"/>
          <w:rtl/>
        </w:rPr>
        <w:t xml:space="preserve"> </w:t>
      </w:r>
      <w:sdt>
        <w:sdtPr>
          <w:rPr>
            <w:rStyle w:val="Style1"/>
            <w:rFonts w:hint="cs"/>
            <w:rtl/>
          </w:rPr>
          <w:id w:val="-1203165410"/>
          <w:placeholder>
            <w:docPart w:val="67E7667A775945E8B23232D02E8F3374"/>
          </w:placeholder>
          <w:date w:fullDate="2020-07-05T00:00:00Z">
            <w:dateFormat w:val="dd/MM/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/>
            <w:sz w:val="28"/>
            <w:szCs w:val="28"/>
          </w:rPr>
        </w:sdtEndPr>
        <w:sdtContent>
          <w:r w:rsidR="0030057A">
            <w:rPr>
              <w:rStyle w:val="Style1"/>
            </w:rPr>
            <w:t>05/07/2020</w:t>
          </w:r>
        </w:sdtContent>
      </w:sdt>
    </w:p>
    <w:sectPr w:rsidR="00AF162A">
      <w:headerReference w:type="default" r:id="rId7"/>
      <w:footerReference w:type="default" r:id="rId8"/>
      <w:pgSz w:w="16838" w:h="11906" w:orient="landscape"/>
      <w:pgMar w:top="1258" w:right="1440" w:bottom="1797" w:left="1440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9E9" w:rsidRDefault="00CC59E9" w:rsidP="00AF162A">
      <w:r>
        <w:separator/>
      </w:r>
    </w:p>
  </w:endnote>
  <w:endnote w:type="continuationSeparator" w:id="0">
    <w:p w:rsidR="00CC59E9" w:rsidRDefault="00CC59E9" w:rsidP="00AF1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B3B" w:rsidRDefault="00C31B3B">
    <w:pPr>
      <w:pStyle w:val="Foo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30057A">
      <w:rPr>
        <w:noProof/>
      </w:rPr>
      <w:t>9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9E9" w:rsidRDefault="00CC59E9" w:rsidP="00AF162A">
      <w:r>
        <w:separator/>
      </w:r>
    </w:p>
  </w:footnote>
  <w:footnote w:type="continuationSeparator" w:id="0">
    <w:p w:rsidR="00CC59E9" w:rsidRDefault="00CC59E9" w:rsidP="00AF1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B3B" w:rsidRDefault="00C31B3B">
    <w:pPr>
      <w:pStyle w:val="Header"/>
    </w:pPr>
    <w:r>
      <w:rPr>
        <w:noProof/>
      </w:rPr>
      <w:fldChar w:fldCharType="begin"/>
    </w:r>
    <w:r>
      <w:rPr>
        <w:noProof/>
      </w:rPr>
      <w:instrText xml:space="preserve"> FILENAME </w:instrText>
    </w:r>
    <w:r>
      <w:rPr>
        <w:noProof/>
      </w:rPr>
      <w:fldChar w:fldCharType="separate"/>
    </w:r>
    <w:r>
      <w:rPr>
        <w:noProof/>
      </w:rPr>
      <w:t>Document4</w:t>
    </w:r>
    <w:r>
      <w:rPr>
        <w:noProof/>
      </w:rPr>
      <w:fldChar w:fldCharType="end"/>
    </w:r>
    <w:r>
      <w:t xml:space="preserve">             </w:t>
    </w:r>
  </w:p>
  <w:p w:rsidR="00C31B3B" w:rsidRDefault="00C31B3B">
    <w:pPr>
      <w:pStyle w:val="Header"/>
    </w:pPr>
    <w:r>
      <w:fldChar w:fldCharType="begin"/>
    </w:r>
    <w:r>
      <w:instrText xml:space="preserve"> DATE  \* MERGEFORMAT </w:instrText>
    </w:r>
    <w:r>
      <w:fldChar w:fldCharType="separate"/>
    </w:r>
    <w:r w:rsidR="00AD3252">
      <w:rPr>
        <w:noProof/>
      </w:rPr>
      <w:t>05/07/2020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formatting="1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84"/>
    <w:rsid w:val="00003298"/>
    <w:rsid w:val="000041FE"/>
    <w:rsid w:val="00006DB2"/>
    <w:rsid w:val="00027F1C"/>
    <w:rsid w:val="000445AB"/>
    <w:rsid w:val="00047CEC"/>
    <w:rsid w:val="000509A2"/>
    <w:rsid w:val="00077255"/>
    <w:rsid w:val="000819A4"/>
    <w:rsid w:val="00083CBC"/>
    <w:rsid w:val="0009357B"/>
    <w:rsid w:val="000B1DDA"/>
    <w:rsid w:val="000C11C6"/>
    <w:rsid w:val="000D4621"/>
    <w:rsid w:val="000F28E4"/>
    <w:rsid w:val="00175092"/>
    <w:rsid w:val="0018687D"/>
    <w:rsid w:val="001A4A8F"/>
    <w:rsid w:val="001A52F7"/>
    <w:rsid w:val="001B1F18"/>
    <w:rsid w:val="001C4E3E"/>
    <w:rsid w:val="00201643"/>
    <w:rsid w:val="0025554D"/>
    <w:rsid w:val="00282C89"/>
    <w:rsid w:val="00297029"/>
    <w:rsid w:val="002A1745"/>
    <w:rsid w:val="002B7F4F"/>
    <w:rsid w:val="0030057A"/>
    <w:rsid w:val="00372484"/>
    <w:rsid w:val="00377F5A"/>
    <w:rsid w:val="00396E2A"/>
    <w:rsid w:val="003C5F4F"/>
    <w:rsid w:val="003D7578"/>
    <w:rsid w:val="003F51AD"/>
    <w:rsid w:val="003F74CF"/>
    <w:rsid w:val="00407A80"/>
    <w:rsid w:val="00446481"/>
    <w:rsid w:val="00481646"/>
    <w:rsid w:val="0049662D"/>
    <w:rsid w:val="004C6E24"/>
    <w:rsid w:val="004D1ED1"/>
    <w:rsid w:val="005321C8"/>
    <w:rsid w:val="00544143"/>
    <w:rsid w:val="00552897"/>
    <w:rsid w:val="00554159"/>
    <w:rsid w:val="00591F81"/>
    <w:rsid w:val="00595973"/>
    <w:rsid w:val="00597360"/>
    <w:rsid w:val="005C4D6C"/>
    <w:rsid w:val="005E2042"/>
    <w:rsid w:val="005E6720"/>
    <w:rsid w:val="00620E10"/>
    <w:rsid w:val="006261A4"/>
    <w:rsid w:val="00667625"/>
    <w:rsid w:val="00672DC4"/>
    <w:rsid w:val="006847CD"/>
    <w:rsid w:val="00697312"/>
    <w:rsid w:val="006C6E7C"/>
    <w:rsid w:val="00705D84"/>
    <w:rsid w:val="007177AD"/>
    <w:rsid w:val="00737BEC"/>
    <w:rsid w:val="007419EE"/>
    <w:rsid w:val="00747676"/>
    <w:rsid w:val="00747BB4"/>
    <w:rsid w:val="00785C07"/>
    <w:rsid w:val="007914A7"/>
    <w:rsid w:val="007A1574"/>
    <w:rsid w:val="007C2215"/>
    <w:rsid w:val="007E07E8"/>
    <w:rsid w:val="0081370A"/>
    <w:rsid w:val="008C3E49"/>
    <w:rsid w:val="008C68C7"/>
    <w:rsid w:val="008D63C7"/>
    <w:rsid w:val="00902B5F"/>
    <w:rsid w:val="00954F90"/>
    <w:rsid w:val="00981638"/>
    <w:rsid w:val="00993C67"/>
    <w:rsid w:val="009B1560"/>
    <w:rsid w:val="009B46B2"/>
    <w:rsid w:val="009E2662"/>
    <w:rsid w:val="00A009F1"/>
    <w:rsid w:val="00A117C3"/>
    <w:rsid w:val="00A93920"/>
    <w:rsid w:val="00AC127A"/>
    <w:rsid w:val="00AD3252"/>
    <w:rsid w:val="00AF162A"/>
    <w:rsid w:val="00AF1ABD"/>
    <w:rsid w:val="00AF5365"/>
    <w:rsid w:val="00B25ABF"/>
    <w:rsid w:val="00B8617B"/>
    <w:rsid w:val="00B94744"/>
    <w:rsid w:val="00BB2542"/>
    <w:rsid w:val="00BC1E26"/>
    <w:rsid w:val="00BD0640"/>
    <w:rsid w:val="00C31B3B"/>
    <w:rsid w:val="00C40F61"/>
    <w:rsid w:val="00C42145"/>
    <w:rsid w:val="00C822F4"/>
    <w:rsid w:val="00C9112A"/>
    <w:rsid w:val="00CC59E9"/>
    <w:rsid w:val="00CD542F"/>
    <w:rsid w:val="00CF0A93"/>
    <w:rsid w:val="00CF4406"/>
    <w:rsid w:val="00CF566C"/>
    <w:rsid w:val="00D510B8"/>
    <w:rsid w:val="00D55B68"/>
    <w:rsid w:val="00D96292"/>
    <w:rsid w:val="00DC688C"/>
    <w:rsid w:val="00DE6A78"/>
    <w:rsid w:val="00E15B5C"/>
    <w:rsid w:val="00E4093B"/>
    <w:rsid w:val="00EC3843"/>
    <w:rsid w:val="00ED5EB5"/>
    <w:rsid w:val="00ED6694"/>
    <w:rsid w:val="00F24BC2"/>
    <w:rsid w:val="00F3166F"/>
    <w:rsid w:val="00F65DFF"/>
    <w:rsid w:val="00FB4992"/>
    <w:rsid w:val="00FB4C57"/>
    <w:rsid w:val="00FB695C"/>
    <w:rsid w:val="00FC0883"/>
    <w:rsid w:val="00FC47A4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C0B79-3119-4E1D-A129-4C8C7894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27A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cs="David"/>
      <w:noProof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bidi/>
      <w:outlineLvl w:val="2"/>
    </w:pPr>
    <w:rPr>
      <w:rFonts w:cs="David"/>
      <w:b/>
      <w:bCs/>
      <w:noProof/>
      <w:sz w:val="32"/>
      <w:szCs w:val="28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right"/>
    </w:pPr>
    <w:rPr>
      <w:rFonts w:cs="David"/>
      <w:noProof/>
    </w:rPr>
  </w:style>
  <w:style w:type="paragraph" w:styleId="BodyText3">
    <w:name w:val="Body Text 3"/>
    <w:basedOn w:val="Normal"/>
    <w:semiHidden/>
    <w:pPr>
      <w:bidi/>
    </w:pPr>
    <w:rPr>
      <w:rFonts w:cs="David"/>
      <w:noProof/>
      <w:szCs w:val="28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ABD"/>
    <w:rPr>
      <w:color w:val="808080"/>
    </w:rPr>
  </w:style>
  <w:style w:type="character" w:customStyle="1" w:styleId="Style1">
    <w:name w:val="Style1"/>
    <w:basedOn w:val="DefaultParagraphFont"/>
    <w:uiPriority w:val="1"/>
    <w:rsid w:val="000B1DD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BadasATP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8F9788B0AE748D6AB99F047E9C01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CF100-D3F9-4A6F-A3A4-41E59EC3FAE9}"/>
      </w:docPartPr>
      <w:docPartBody>
        <w:p w:rsidR="00E71588" w:rsidRDefault="001A1CA3">
          <w:pPr>
            <w:pStyle w:val="E8F9788B0AE748D6AB99F047E9C019EC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    </w:t>
          </w:r>
        </w:p>
      </w:docPartBody>
    </w:docPart>
    <w:docPart>
      <w:docPartPr>
        <w:name w:val="16524B20A48E4A438B284B986C40E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4A5AD-C051-417A-9D5A-56F0FD42C4F1}"/>
      </w:docPartPr>
      <w:docPartBody>
        <w:p w:rsidR="00E71588" w:rsidRDefault="001A1CA3">
          <w:pPr>
            <w:pStyle w:val="16524B20A48E4A438B284B986C40EC34"/>
          </w:pPr>
          <w:r w:rsidRPr="007419EE">
            <w:rPr>
              <w:rFonts w:ascii="Arial" w:hAnsi="Arial" w:cs="Arial"/>
              <w:sz w:val="24"/>
              <w:szCs w:val="24"/>
            </w:rPr>
            <w:t xml:space="preserve">                     </w:t>
          </w:r>
        </w:p>
      </w:docPartBody>
    </w:docPart>
    <w:docPart>
      <w:docPartPr>
        <w:name w:val="3DA80D5DAEF744188CECA54D16F6C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285DD-9631-46D3-BC96-1C51F2305A37}"/>
      </w:docPartPr>
      <w:docPartBody>
        <w:p w:rsidR="00E71588" w:rsidRDefault="001A1CA3">
          <w:pPr>
            <w:pStyle w:val="3DA80D5DAEF744188CECA54D16F6C372"/>
          </w:pPr>
          <w:r w:rsidRPr="001B1F18">
            <w:rPr>
              <w:rFonts w:cs="Arial" w:hint="cs"/>
              <w:szCs w:val="24"/>
              <w:rtl/>
            </w:rPr>
            <w:t xml:space="preserve">                                 </w:t>
          </w:r>
        </w:p>
      </w:docPartBody>
    </w:docPart>
    <w:docPart>
      <w:docPartPr>
        <w:name w:val="33A25B3A205B4C5592856B69E3742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64DB-9D59-4C5A-8E88-9B830DFF49B5}"/>
      </w:docPartPr>
      <w:docPartBody>
        <w:p w:rsidR="00E71588" w:rsidRDefault="001A1CA3">
          <w:pPr>
            <w:pStyle w:val="33A25B3A205B4C5592856B69E3742BB6"/>
          </w:pPr>
          <w:r w:rsidRPr="007419EE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</w:t>
          </w:r>
        </w:p>
      </w:docPartBody>
    </w:docPart>
    <w:docPart>
      <w:docPartPr>
        <w:name w:val="B8F7FA5D2C124216ACF76A4C24DCE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3DE7F-1017-4633-A7C8-C6D698009A95}"/>
      </w:docPartPr>
      <w:docPartBody>
        <w:p w:rsidR="00E71588" w:rsidRDefault="001A1CA3">
          <w:pPr>
            <w:pStyle w:val="B8F7FA5D2C124216ACF76A4C24DCE95A"/>
          </w:pPr>
          <w:r w:rsidRPr="005C4D6C">
            <w:rPr>
              <w:rFonts w:ascii="Arial" w:hAnsi="Arial" w:cs="Arial" w:hint="cs"/>
              <w:sz w:val="24"/>
              <w:szCs w:val="24"/>
              <w:rtl/>
            </w:rPr>
            <w:t xml:space="preserve">                              </w:t>
          </w:r>
        </w:p>
      </w:docPartBody>
    </w:docPart>
    <w:docPart>
      <w:docPartPr>
        <w:name w:val="C3A2A9AFD56D44CA8D5A08111ECB7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A1402-2961-4FC4-8AED-ED74EA8DCCC5}"/>
      </w:docPartPr>
      <w:docPartBody>
        <w:p w:rsidR="00E71588" w:rsidRDefault="001A1CA3">
          <w:pPr>
            <w:pStyle w:val="C3A2A9AFD56D44CA8D5A08111ECB7744"/>
          </w:pPr>
          <w:r w:rsidRPr="00446481">
            <w:rPr>
              <w:rStyle w:val="PlaceholderText"/>
              <w:rFonts w:hint="cs"/>
              <w:rtl/>
            </w:rPr>
            <w:t xml:space="preserve">                   </w:t>
          </w:r>
        </w:p>
      </w:docPartBody>
    </w:docPart>
    <w:docPart>
      <w:docPartPr>
        <w:name w:val="07C2712A98774F5199F43C11BBAC7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A1148-FBC2-42C2-8C38-1EBFD8D69609}"/>
      </w:docPartPr>
      <w:docPartBody>
        <w:p w:rsidR="00E71588" w:rsidRDefault="001A1CA3">
          <w:pPr>
            <w:pStyle w:val="07C2712A98774F5199F43C11BBAC76CA"/>
          </w:pPr>
          <w:r w:rsidRPr="00446481">
            <w:rPr>
              <w:rStyle w:val="PlaceholderText"/>
              <w:rFonts w:hint="cs"/>
              <w:rtl/>
            </w:rPr>
            <w:t xml:space="preserve">                 </w:t>
          </w:r>
        </w:p>
      </w:docPartBody>
    </w:docPart>
    <w:docPart>
      <w:docPartPr>
        <w:name w:val="3C7D8646782342FD9C2743C338E1C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10463-AEEF-4054-8B7D-32E724054034}"/>
      </w:docPartPr>
      <w:docPartBody>
        <w:p w:rsidR="00E71588" w:rsidRDefault="001A1CA3">
          <w:pPr>
            <w:pStyle w:val="3C7D8646782342FD9C2743C338E1C1D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0CBB3E14BCB49A2A8DFD5BD07A5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D8B72-D3FA-4477-825F-991FA4E2AA23}"/>
      </w:docPartPr>
      <w:docPartBody>
        <w:p w:rsidR="00E71588" w:rsidRDefault="001A1CA3">
          <w:pPr>
            <w:pStyle w:val="10CBB3E14BCB49A2A8DFD5BD07A59D6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B223BDEAC254FF98C99AF1DBAEA8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B4AAB-D120-440A-8DBF-85B2D05E1F74}"/>
      </w:docPartPr>
      <w:docPartBody>
        <w:p w:rsidR="00E71588" w:rsidRDefault="001A1CA3">
          <w:pPr>
            <w:pStyle w:val="AB223BDEAC254FF98C99AF1DBAEA8BE2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53E7276810C49D6BD88BF28C8BF7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7264A-CDEE-40A7-AD17-CCF80B407117}"/>
      </w:docPartPr>
      <w:docPartBody>
        <w:p w:rsidR="00E71588" w:rsidRDefault="001A1CA3">
          <w:pPr>
            <w:pStyle w:val="453E7276810C49D6BD88BF28C8BF786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C5498B5DFD545A7A05A1C803864C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7B949-EE1E-4AE5-A94A-C1A877D83194}"/>
      </w:docPartPr>
      <w:docPartBody>
        <w:p w:rsidR="00E71588" w:rsidRDefault="001A1CA3">
          <w:pPr>
            <w:pStyle w:val="2C5498B5DFD545A7A05A1C803864CCA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3C226D791FD483A8811FBF27E861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2AE9-FCA6-4000-8759-F51C23E34662}"/>
      </w:docPartPr>
      <w:docPartBody>
        <w:p w:rsidR="00E71588" w:rsidRDefault="001A1CA3">
          <w:pPr>
            <w:pStyle w:val="33C226D791FD483A8811FBF27E8613C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EC6D2C033FF4E1B9F7BC180CA7D0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0981A-7ACE-4EEE-9B3A-F166D834DEF5}"/>
      </w:docPartPr>
      <w:docPartBody>
        <w:p w:rsidR="00E71588" w:rsidRDefault="001A1CA3">
          <w:pPr>
            <w:pStyle w:val="8EC6D2C033FF4E1B9F7BC180CA7D01EE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901E9A443CA4CE1BAB307CEE6567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412E4-0762-4BFD-9E5F-5B0DF691278E}"/>
      </w:docPartPr>
      <w:docPartBody>
        <w:p w:rsidR="00E71588" w:rsidRDefault="001A1CA3">
          <w:pPr>
            <w:pStyle w:val="D901E9A443CA4CE1BAB307CEE656755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7FC7E2422A447D08DA59C8243A34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C51E2-FE64-4DFA-9164-43846E9FCC1E}"/>
      </w:docPartPr>
      <w:docPartBody>
        <w:p w:rsidR="00E71588" w:rsidRDefault="001A1CA3">
          <w:pPr>
            <w:pStyle w:val="C7FC7E2422A447D08DA59C8243A3473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1CBDE8FFAC94FB68BEDA2A5F805D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697E8-9E56-4833-9051-78241238FDD7}"/>
      </w:docPartPr>
      <w:docPartBody>
        <w:p w:rsidR="00E71588" w:rsidRDefault="001A1CA3">
          <w:pPr>
            <w:pStyle w:val="81CBDE8FFAC94FB68BEDA2A5F805DAC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C1DF03A769D4B7B96E85170757AC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D52AC-2E09-4BDB-AFC5-A342ED648A5F}"/>
      </w:docPartPr>
      <w:docPartBody>
        <w:p w:rsidR="00E71588" w:rsidRDefault="001A1CA3">
          <w:pPr>
            <w:pStyle w:val="8C1DF03A769D4B7B96E85170757ACDA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C402794A50274F519F411D5AAF3AE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DB368-D808-40E6-9B15-BDE236A89C0D}"/>
      </w:docPartPr>
      <w:docPartBody>
        <w:p w:rsidR="00E71588" w:rsidRDefault="001A1CA3">
          <w:pPr>
            <w:pStyle w:val="C402794A50274F519F411D5AAF3AE0B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729B05ACA8A444AA9810E52B3AE5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C97A6-D3AE-4112-A7F0-97FC03CDC7FC}"/>
      </w:docPartPr>
      <w:docPartBody>
        <w:p w:rsidR="00E71588" w:rsidRDefault="001A1CA3">
          <w:pPr>
            <w:pStyle w:val="7729B05ACA8A444AA9810E52B3AE58F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D3ADD4DF9814407A2C403EAE2338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A251A-96D1-4FFA-8B71-BC510159CB66}"/>
      </w:docPartPr>
      <w:docPartBody>
        <w:p w:rsidR="00E71588" w:rsidRDefault="001A1CA3">
          <w:pPr>
            <w:pStyle w:val="BD3ADD4DF9814407A2C403EAE2338DF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7CF99EDD5604755998B7EE93DCF9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FF649-8B97-47CD-929D-241C943E1246}"/>
      </w:docPartPr>
      <w:docPartBody>
        <w:p w:rsidR="00E71588" w:rsidRDefault="001A1CA3">
          <w:pPr>
            <w:pStyle w:val="47CF99EDD5604755998B7EE93DCF904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E2C85D5383F46299C4F31484CED3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41F56-1F08-40BF-A12D-71106E69CDD3}"/>
      </w:docPartPr>
      <w:docPartBody>
        <w:p w:rsidR="00E71588" w:rsidRDefault="001A1CA3">
          <w:pPr>
            <w:pStyle w:val="7E2C85D5383F46299C4F31484CED39C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68D061F98D0426FA59757A36619C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D88A3-264D-4183-9ED2-21EE17D595EF}"/>
      </w:docPartPr>
      <w:docPartBody>
        <w:p w:rsidR="00E71588" w:rsidRDefault="001A1CA3">
          <w:pPr>
            <w:pStyle w:val="F68D061F98D0426FA59757A36619C5B3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42DB45042714D94B27BA9E2E8397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A1FAC-2789-45DD-BACD-615553FF011E}"/>
      </w:docPartPr>
      <w:docPartBody>
        <w:p w:rsidR="00E71588" w:rsidRDefault="001A1CA3">
          <w:pPr>
            <w:pStyle w:val="642DB45042714D94B27BA9E2E839760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C62A6F42ADC4C3EA7EB57CF76E10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8E9E3-CB9C-40B7-AC0C-E94A02467810}"/>
      </w:docPartPr>
      <w:docPartBody>
        <w:p w:rsidR="00E71588" w:rsidRDefault="001A1CA3">
          <w:pPr>
            <w:pStyle w:val="AC62A6F42ADC4C3EA7EB57CF76E1007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3469ADAAA70471EA3A45139A8BB2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7DBA8F-AEF3-422D-B4F4-9BF065F05239}"/>
      </w:docPartPr>
      <w:docPartBody>
        <w:p w:rsidR="00E71588" w:rsidRDefault="001A1CA3">
          <w:pPr>
            <w:pStyle w:val="13469ADAAA70471EA3A45139A8BB260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1A42E9042664F61BA3E081A961A0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D5BA3-ACD9-4AAA-BD74-D7F269A96EEB}"/>
      </w:docPartPr>
      <w:docPartBody>
        <w:p w:rsidR="00E71588" w:rsidRDefault="001A1CA3">
          <w:pPr>
            <w:pStyle w:val="C1A42E9042664F61BA3E081A961A076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F6354FAE2C145BFA3FDBDA511E17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F09F1-B362-466D-8972-5FD6437E7C28}"/>
      </w:docPartPr>
      <w:docPartBody>
        <w:p w:rsidR="00E71588" w:rsidRDefault="001A1CA3">
          <w:pPr>
            <w:pStyle w:val="9F6354FAE2C145BFA3FDBDA511E17E4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A24287508D843CC9DCCA65954AE8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D7A9F-140E-4DBE-8C27-6F403460E96B}"/>
      </w:docPartPr>
      <w:docPartBody>
        <w:p w:rsidR="00E71588" w:rsidRDefault="001A1CA3">
          <w:pPr>
            <w:pStyle w:val="7A24287508D843CC9DCCA65954AE8B2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2CDEBDEF58294F3EB79268DE00436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03645-D072-41DE-A9A6-F411761204BF}"/>
      </w:docPartPr>
      <w:docPartBody>
        <w:p w:rsidR="00E71588" w:rsidRDefault="001A1CA3">
          <w:pPr>
            <w:pStyle w:val="2CDEBDEF58294F3EB79268DE0043616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9A1C4C81F284ED9B890C181F0270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39E3C-D666-4F4E-80FE-4332F6D90AB1}"/>
      </w:docPartPr>
      <w:docPartBody>
        <w:p w:rsidR="00E71588" w:rsidRDefault="001A1CA3">
          <w:pPr>
            <w:pStyle w:val="B9A1C4C81F284ED9B890C181F027089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77330D02F4440D2824A46A3FDFE6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E7266-28F5-48E3-833B-73E6F9A8A927}"/>
      </w:docPartPr>
      <w:docPartBody>
        <w:p w:rsidR="00E71588" w:rsidRDefault="001A1CA3">
          <w:pPr>
            <w:pStyle w:val="C77330D02F4440D2824A46A3FDFE6518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F27ACD85A9A446C9A549DE9A223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462-D47A-4719-A62A-89BC598D998B}"/>
      </w:docPartPr>
      <w:docPartBody>
        <w:p w:rsidR="00E71588" w:rsidRDefault="001A1CA3">
          <w:pPr>
            <w:pStyle w:val="AF27ACD85A9A446C9A549DE9A22399D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9B4F825E415486288774E5F0E0A4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F4975-0B52-46C4-9AF6-A492F8ECE58E}"/>
      </w:docPartPr>
      <w:docPartBody>
        <w:p w:rsidR="00E71588" w:rsidRDefault="001A1CA3">
          <w:pPr>
            <w:pStyle w:val="99B4F825E415486288774E5F0E0A4CA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0E72F26793F046ADA0E85F4EF88E3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3A578-6759-4354-B64C-F544D167D721}"/>
      </w:docPartPr>
      <w:docPartBody>
        <w:p w:rsidR="00E71588" w:rsidRDefault="001A1CA3">
          <w:pPr>
            <w:pStyle w:val="0E72F26793F046ADA0E85F4EF88E336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2D2CF79ACAD40A78EC435AC4226C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7BBEC-4162-4183-AA0B-A943B0421A66}"/>
      </w:docPartPr>
      <w:docPartBody>
        <w:p w:rsidR="00E71588" w:rsidRDefault="001A1CA3">
          <w:pPr>
            <w:pStyle w:val="D2D2CF79ACAD40A78EC435AC4226C5EC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879639B6CCE460A83228FF8581E7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C79A0-77A7-4B35-8DED-3034328C3A41}"/>
      </w:docPartPr>
      <w:docPartBody>
        <w:p w:rsidR="00E71588" w:rsidRDefault="001A1CA3">
          <w:pPr>
            <w:pStyle w:val="2879639B6CCE460A83228FF8581E791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204DDF76A49749EF8FC4AB0881FF2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8A23E-E493-4CF8-B6E0-7CF99809724B}"/>
      </w:docPartPr>
      <w:docPartBody>
        <w:p w:rsidR="00E71588" w:rsidRDefault="001A1CA3">
          <w:pPr>
            <w:pStyle w:val="204DDF76A49749EF8FC4AB0881FF2D5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AD1968BE57848FF8E34C77062F5B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3A17B-1E65-4F83-8FE1-9C5550193025}"/>
      </w:docPartPr>
      <w:docPartBody>
        <w:p w:rsidR="00E71588" w:rsidRDefault="001A1CA3">
          <w:pPr>
            <w:pStyle w:val="0AD1968BE57848FF8E34C77062F5BA1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042E672705534D1DBA59B535B03D6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9D4EC-D790-43CA-96ED-2AD8804A10D4}"/>
      </w:docPartPr>
      <w:docPartBody>
        <w:p w:rsidR="00E71588" w:rsidRDefault="001A1CA3">
          <w:pPr>
            <w:pStyle w:val="042E672705534D1DBA59B535B03D658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57CF517642D4933A023257D43626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E233F-4AED-48CB-BD93-EB4DD2C2853B}"/>
      </w:docPartPr>
      <w:docPartBody>
        <w:p w:rsidR="00E71588" w:rsidRDefault="001A1CA3">
          <w:pPr>
            <w:pStyle w:val="957CF517642D4933A023257D4362685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43CE4175047847D2A1D2688EB87C2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87C38-2728-48DE-9873-8F7E7988407A}"/>
      </w:docPartPr>
      <w:docPartBody>
        <w:p w:rsidR="00E71588" w:rsidRDefault="001A1CA3">
          <w:pPr>
            <w:pStyle w:val="43CE4175047847D2A1D2688EB87C27D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98C0ED1C67041C19A8E8D11985C1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B4776-75AE-42ED-8604-3B730F34EDEB}"/>
      </w:docPartPr>
      <w:docPartBody>
        <w:p w:rsidR="00E71588" w:rsidRDefault="001A1CA3">
          <w:pPr>
            <w:pStyle w:val="F98C0ED1C67041C19A8E8D11985C13E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5CB0FCF264F4984A18818B706101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1D9DF-3613-4F3C-9497-0C4209F545F3}"/>
      </w:docPartPr>
      <w:docPartBody>
        <w:p w:rsidR="00E71588" w:rsidRDefault="001A1CA3">
          <w:pPr>
            <w:pStyle w:val="35CB0FCF264F4984A18818B70610139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61E52BB7EF44BB4B3542F237BB4B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68CCD-9A9D-45C8-B236-3CFB07CA65A1}"/>
      </w:docPartPr>
      <w:docPartBody>
        <w:p w:rsidR="00E71588" w:rsidRDefault="001A1CA3">
          <w:pPr>
            <w:pStyle w:val="961E52BB7EF44BB4B3542F237BB4BDA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41C7036056548468E6B5CBEC9BA4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BA56B-1BBE-4F51-A700-0B3447C165EC}"/>
      </w:docPartPr>
      <w:docPartBody>
        <w:p w:rsidR="00E71588" w:rsidRDefault="001A1CA3">
          <w:pPr>
            <w:pStyle w:val="D41C7036056548468E6B5CBEC9BA46B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4E5095240494DD0B7472E9DBCBB7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4ED2C-AC8A-49D6-9C83-0276374188F0}"/>
      </w:docPartPr>
      <w:docPartBody>
        <w:p w:rsidR="00E71588" w:rsidRDefault="001A1CA3">
          <w:pPr>
            <w:pStyle w:val="64E5095240494DD0B7472E9DBCBB7B6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22B0E9161B5419291EE7ADF01F5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72E7E-8168-41C5-ADBB-37C0A1B2242B}"/>
      </w:docPartPr>
      <w:docPartBody>
        <w:p w:rsidR="00E71588" w:rsidRDefault="001A1CA3">
          <w:pPr>
            <w:pStyle w:val="622B0E9161B5419291EE7ADF01F5421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16A84B1BCAD4832A746937EB5D44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C424F-2BDF-427E-8E47-1E94F0E04866}"/>
      </w:docPartPr>
      <w:docPartBody>
        <w:p w:rsidR="00E71588" w:rsidRDefault="001A1CA3">
          <w:pPr>
            <w:pStyle w:val="016A84B1BCAD4832A746937EB5D4469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DBAF58276A040639A3FD379CBA85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C881B-CE96-4E94-AF39-F5384E460C6B}"/>
      </w:docPartPr>
      <w:docPartBody>
        <w:p w:rsidR="00E71588" w:rsidRDefault="001A1CA3">
          <w:pPr>
            <w:pStyle w:val="ADBAF58276A040639A3FD379CBA850F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9B6CD03766F44E3AA4145A3E2B9A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1A7E0-7A9B-4925-85B3-B822C646F855}"/>
      </w:docPartPr>
      <w:docPartBody>
        <w:p w:rsidR="00E71588" w:rsidRDefault="001A1CA3">
          <w:pPr>
            <w:pStyle w:val="E9B6CD03766F44E3AA4145A3E2B9AF3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7670C6E19EA42699CABEAB60FFB1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20858-E4AC-4E5B-BE2C-A2016D28CAE8}"/>
      </w:docPartPr>
      <w:docPartBody>
        <w:p w:rsidR="00E71588" w:rsidRDefault="001A1CA3">
          <w:pPr>
            <w:pStyle w:val="37670C6E19EA42699CABEAB60FFB16B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50EC3C67B6F4399B9515D1E49802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C6ED4-B5CA-42BF-B366-7C2B854F0F8D}"/>
      </w:docPartPr>
      <w:docPartBody>
        <w:p w:rsidR="00E71588" w:rsidRDefault="001A1CA3">
          <w:pPr>
            <w:pStyle w:val="650EC3C67B6F4399B9515D1E49802C8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EA8E32416DA4BF39CC3F956D8DAC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09BBB-74CC-47C3-BE80-3F1A5600D84E}"/>
      </w:docPartPr>
      <w:docPartBody>
        <w:p w:rsidR="00E71588" w:rsidRDefault="001A1CA3">
          <w:pPr>
            <w:pStyle w:val="BEA8E32416DA4BF39CC3F956D8DACCC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09FC7993121D43D593815CA495D30F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B6717-4040-4A49-B153-0572E2B609C0}"/>
      </w:docPartPr>
      <w:docPartBody>
        <w:p w:rsidR="00E71588" w:rsidRDefault="001A1CA3">
          <w:pPr>
            <w:pStyle w:val="09FC7993121D43D593815CA495D30FA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04D4EEB696B4A69801F388FF05FD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C0DBB-32AD-4D79-9398-F5DA76290A3D}"/>
      </w:docPartPr>
      <w:docPartBody>
        <w:p w:rsidR="00E71588" w:rsidRDefault="001A1CA3">
          <w:pPr>
            <w:pStyle w:val="004D4EEB696B4A69801F388FF05FDC8B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EEECA4022AA48DCBCC7BF180E991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F44F7-F12C-45D7-9818-2AF5564476CC}"/>
      </w:docPartPr>
      <w:docPartBody>
        <w:p w:rsidR="00E71588" w:rsidRDefault="001A1CA3">
          <w:pPr>
            <w:pStyle w:val="9EEECA4022AA48DCBCC7BF180E99157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773EEFFFE6A4B1E9973CB97A9B95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CB399-7EB2-4A3D-B861-E505649AB302}"/>
      </w:docPartPr>
      <w:docPartBody>
        <w:p w:rsidR="00E71588" w:rsidRDefault="001A1CA3">
          <w:pPr>
            <w:pStyle w:val="5773EEFFFE6A4B1E9973CB97A9B9580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0C4244A15274574B11D2669197FE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0A495-4516-4252-AA8E-27C1C1390D99}"/>
      </w:docPartPr>
      <w:docPartBody>
        <w:p w:rsidR="00E71588" w:rsidRDefault="001A1CA3">
          <w:pPr>
            <w:pStyle w:val="D0C4244A15274574B11D2669197FE1B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FBE596FDA6B4C7DBB98913E252ED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F5518-CDAF-4970-8E35-57990BD3117E}"/>
      </w:docPartPr>
      <w:docPartBody>
        <w:p w:rsidR="00E71588" w:rsidRDefault="001A1CA3">
          <w:pPr>
            <w:pStyle w:val="EFBE596FDA6B4C7DBB98913E252ED79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92EB5BD1FBF4F7699F0DD26282D1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D37EF-DBBA-4156-A201-2ADB148CE7DC}"/>
      </w:docPartPr>
      <w:docPartBody>
        <w:p w:rsidR="00E71588" w:rsidRDefault="001A1CA3">
          <w:pPr>
            <w:pStyle w:val="892EB5BD1FBF4F7699F0DD26282D1D4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A30B459273743A1A6EABC87FFE69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A40C9-2145-4C53-9503-730F16FDE1E6}"/>
      </w:docPartPr>
      <w:docPartBody>
        <w:p w:rsidR="00E71588" w:rsidRDefault="001A1CA3">
          <w:pPr>
            <w:pStyle w:val="3A30B459273743A1A6EABC87FFE69E3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FFAF2E9CDC74F559CB423FF44CF5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06D2-6986-4E04-8932-B0AA8C2D8DE2}"/>
      </w:docPartPr>
      <w:docPartBody>
        <w:p w:rsidR="00E71588" w:rsidRDefault="001A1CA3">
          <w:pPr>
            <w:pStyle w:val="3FFAF2E9CDC74F559CB423FF44CF5AE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E0AAE620FD84E7E96C593B6C2937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5FDEE-DF4F-4F0A-861F-2C893B38ABB4}"/>
      </w:docPartPr>
      <w:docPartBody>
        <w:p w:rsidR="00E71588" w:rsidRDefault="001A1CA3">
          <w:pPr>
            <w:pStyle w:val="4E0AAE620FD84E7E96C593B6C2937E0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655633F661F4EBC9104879BDA02B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B7171-2DC9-4AFA-911E-FA41E2CC67D7}"/>
      </w:docPartPr>
      <w:docPartBody>
        <w:p w:rsidR="00E71588" w:rsidRDefault="001A1CA3">
          <w:pPr>
            <w:pStyle w:val="6655633F661F4EBC9104879BDA02B95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F19D8D8D46A438DAB654C458F647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863AF-A1BA-4E67-8D44-3F746C375170}"/>
      </w:docPartPr>
      <w:docPartBody>
        <w:p w:rsidR="00E71588" w:rsidRDefault="001A1CA3">
          <w:pPr>
            <w:pStyle w:val="DF19D8D8D46A438DAB654C458F647C0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95C500C1DB844B9821EC92D2FE6D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14682-F5BC-4088-AFB4-74DF4F5A832A}"/>
      </w:docPartPr>
      <w:docPartBody>
        <w:p w:rsidR="00E71588" w:rsidRDefault="001A1CA3">
          <w:pPr>
            <w:pStyle w:val="B95C500C1DB844B9821EC92D2FE6D7E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97BDDFF1FBF48F186A76369F2BA3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82246-019D-4DC2-AAC4-63B91A66183E}"/>
      </w:docPartPr>
      <w:docPartBody>
        <w:p w:rsidR="00E71588" w:rsidRDefault="001A1CA3">
          <w:pPr>
            <w:pStyle w:val="F97BDDFF1FBF48F186A76369F2BA36B3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256F481409F4CC281081757AB6E7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7BF94-1EF7-463D-9E2A-0A48928643B5}"/>
      </w:docPartPr>
      <w:docPartBody>
        <w:p w:rsidR="00E71588" w:rsidRDefault="001A1CA3">
          <w:pPr>
            <w:pStyle w:val="4256F481409F4CC281081757AB6E76EF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0CC210AF33E4C47B01E752E6119D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F2D51-2F56-42E0-912E-31365C658F96}"/>
      </w:docPartPr>
      <w:docPartBody>
        <w:p w:rsidR="00E71588" w:rsidRDefault="001A1CA3">
          <w:pPr>
            <w:pStyle w:val="40CC210AF33E4C47B01E752E6119D9B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005DF40E3BC3492192912EA39EB90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CF77B-5AF5-49C0-A95A-A877BB1B0A5D}"/>
      </w:docPartPr>
      <w:docPartBody>
        <w:p w:rsidR="00E71588" w:rsidRDefault="001A1CA3">
          <w:pPr>
            <w:pStyle w:val="005DF40E3BC3492192912EA39EB9039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EEA01677FC74216933433E9556BA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17FC3-9851-4D35-BBB0-EE0270726C41}"/>
      </w:docPartPr>
      <w:docPartBody>
        <w:p w:rsidR="00E71588" w:rsidRDefault="001A1CA3">
          <w:pPr>
            <w:pStyle w:val="FEEA01677FC74216933433E9556BA93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7F23A50F5AD47178242C6D97C090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5F78A-E48C-48F0-BF1E-89E10B17F069}"/>
      </w:docPartPr>
      <w:docPartBody>
        <w:p w:rsidR="00E71588" w:rsidRDefault="001A1CA3">
          <w:pPr>
            <w:pStyle w:val="D7F23A50F5AD47178242C6D97C090A8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0043D48F6A34BA184CBA988290D8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AA79A-D414-4801-88FA-29C904700ABC}"/>
      </w:docPartPr>
      <w:docPartBody>
        <w:p w:rsidR="00E71588" w:rsidRDefault="001A1CA3">
          <w:pPr>
            <w:pStyle w:val="A0043D48F6A34BA184CBA988290D8F22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4A300A8320E48268E2BD2D504770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91E52-3073-4556-9363-4D0FEF3F6B38}"/>
      </w:docPartPr>
      <w:docPartBody>
        <w:p w:rsidR="00E71588" w:rsidRDefault="001A1CA3">
          <w:pPr>
            <w:pStyle w:val="14A300A8320E48268E2BD2D50477027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BD393E134C3492992A7F712504A4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F762B-8FCB-406F-85F3-2493F114173D}"/>
      </w:docPartPr>
      <w:docPartBody>
        <w:p w:rsidR="00E71588" w:rsidRDefault="001A1CA3">
          <w:pPr>
            <w:pStyle w:val="9BD393E134C3492992A7F712504A403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8943707AF4D41D7A7CB85026227B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463F4-018B-4A7D-876E-EC5AC68ECE89}"/>
      </w:docPartPr>
      <w:docPartBody>
        <w:p w:rsidR="00E71588" w:rsidRDefault="001A1CA3">
          <w:pPr>
            <w:pStyle w:val="78943707AF4D41D7A7CB85026227BF3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3710B3D252447478791DD393DA64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79FC7-18A9-4FE8-BF62-BC073221B31D}"/>
      </w:docPartPr>
      <w:docPartBody>
        <w:p w:rsidR="00E71588" w:rsidRDefault="001A1CA3">
          <w:pPr>
            <w:pStyle w:val="E3710B3D252447478791DD393DA645D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A05B3A0FBEF4795B62E98BEB63E2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2266E-38BC-4354-BA47-492BED2141CB}"/>
      </w:docPartPr>
      <w:docPartBody>
        <w:p w:rsidR="00E71588" w:rsidRDefault="001A1CA3">
          <w:pPr>
            <w:pStyle w:val="0A05B3A0FBEF4795B62E98BEB63E20E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B834AAB33EA4F9BBC1C9509AC6D7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547F8-E1FB-4F37-B0C2-FB1F5A6536B8}"/>
      </w:docPartPr>
      <w:docPartBody>
        <w:p w:rsidR="00E71588" w:rsidRDefault="001A1CA3">
          <w:pPr>
            <w:pStyle w:val="8B834AAB33EA4F9BBC1C9509AC6D70E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7767D97361F456198B6A83C0EFB8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4CBF6-C49D-4D88-8852-11F52A39BC9D}"/>
      </w:docPartPr>
      <w:docPartBody>
        <w:p w:rsidR="00E71588" w:rsidRDefault="001A1CA3">
          <w:pPr>
            <w:pStyle w:val="47767D97361F456198B6A83C0EFB874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5D90E890D52471C96AAC5A1BC9EE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E76D0-2A62-4272-9F28-E679E458BDCF}"/>
      </w:docPartPr>
      <w:docPartBody>
        <w:p w:rsidR="00E71588" w:rsidRDefault="001A1CA3">
          <w:pPr>
            <w:pStyle w:val="15D90E890D52471C96AAC5A1BC9EECA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BD8177BB1EB24521ADE5887E82E6C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5F04D-5A93-433D-8A04-53D423CFEAFF}"/>
      </w:docPartPr>
      <w:docPartBody>
        <w:p w:rsidR="00E71588" w:rsidRDefault="001A1CA3">
          <w:pPr>
            <w:pStyle w:val="BD8177BB1EB24521ADE5887E82E6CC9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44E81EBE7CA49F682F2AC4411BD5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F2B45-B2AE-4AE1-B078-E48866B735A6}"/>
      </w:docPartPr>
      <w:docPartBody>
        <w:p w:rsidR="00E71588" w:rsidRDefault="001A1CA3">
          <w:pPr>
            <w:pStyle w:val="344E81EBE7CA49F682F2AC4411BD5443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CB5AFE1E8C842BEACB3D7F923AF4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F410D-3536-4D04-8DB8-AE46C7755E81}"/>
      </w:docPartPr>
      <w:docPartBody>
        <w:p w:rsidR="00E71588" w:rsidRDefault="001A1CA3">
          <w:pPr>
            <w:pStyle w:val="DCB5AFE1E8C842BEACB3D7F923AF461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D5D8B73312447D28E52B7D08E02D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CDCFE-5F2C-4261-8AB0-A49F92559351}"/>
      </w:docPartPr>
      <w:docPartBody>
        <w:p w:rsidR="00E71588" w:rsidRDefault="001A1CA3">
          <w:pPr>
            <w:pStyle w:val="AD5D8B73312447D28E52B7D08E02D1E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DC36653BE2542AA83BBA1E0D08F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8A05F-8E17-4F4D-B97C-7EB5A025853D}"/>
      </w:docPartPr>
      <w:docPartBody>
        <w:p w:rsidR="00E71588" w:rsidRDefault="001A1CA3">
          <w:pPr>
            <w:pStyle w:val="5DC36653BE2542AA83BBA1E0D08F6D2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9C28E61F140449F8880049EA11E5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EA50E-5C47-49B6-BB78-EA8815C9661E}"/>
      </w:docPartPr>
      <w:docPartBody>
        <w:p w:rsidR="00E71588" w:rsidRDefault="001A1CA3">
          <w:pPr>
            <w:pStyle w:val="49C28E61F140449F8880049EA11E5B8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F5364F3CC9E4B69A8832B6DA5580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57D14-5A09-4231-B8B4-35D42F427996}"/>
      </w:docPartPr>
      <w:docPartBody>
        <w:p w:rsidR="00E71588" w:rsidRDefault="001A1CA3">
          <w:pPr>
            <w:pStyle w:val="BF5364F3CC9E4B69A8832B6DA5580F3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18DF3236BC0468E9877297BBF602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F110D-01CA-4BBA-A9A1-2904C2E4BAF9}"/>
      </w:docPartPr>
      <w:docPartBody>
        <w:p w:rsidR="00E71588" w:rsidRDefault="001A1CA3">
          <w:pPr>
            <w:pStyle w:val="718DF3236BC0468E9877297BBF60254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76F22CAAC374E7D8F96DF45F1778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CD739-6399-4148-9C1C-71553A069929}"/>
      </w:docPartPr>
      <w:docPartBody>
        <w:p w:rsidR="00E71588" w:rsidRDefault="001A1CA3">
          <w:pPr>
            <w:pStyle w:val="676F22CAAC374E7D8F96DF45F1778DE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477778330E54905B7290C91908A6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E57F8-2ECC-4ED2-B455-AA2A2A537C84}"/>
      </w:docPartPr>
      <w:docPartBody>
        <w:p w:rsidR="00E71588" w:rsidRDefault="001A1CA3">
          <w:pPr>
            <w:pStyle w:val="5477778330E54905B7290C91908A67C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6B82A606915436FBAE54574ABDF1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CC6C0-D028-44B8-B384-605D87312D69}"/>
      </w:docPartPr>
      <w:docPartBody>
        <w:p w:rsidR="00E71588" w:rsidRDefault="001A1CA3">
          <w:pPr>
            <w:pStyle w:val="A6B82A606915436FBAE54574ABDF1F7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5C84E1DB917498EB79872D441811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B3A09-6368-4891-8DDB-384CE534CF5F}"/>
      </w:docPartPr>
      <w:docPartBody>
        <w:p w:rsidR="00E71588" w:rsidRDefault="001A1CA3">
          <w:pPr>
            <w:pStyle w:val="85C84E1DB917498EB79872D44181134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080F7BC47B24775A89A2856E7A3D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B1A3C-C420-4B36-AFE0-0493BDB72AEB}"/>
      </w:docPartPr>
      <w:docPartBody>
        <w:p w:rsidR="00E71588" w:rsidRDefault="001A1CA3">
          <w:pPr>
            <w:pStyle w:val="5080F7BC47B24775A89A2856E7A3DE0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6192CA792E44EC7AAEEDC9373A37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FA027-3335-478F-9228-5071F679A353}"/>
      </w:docPartPr>
      <w:docPartBody>
        <w:p w:rsidR="00E71588" w:rsidRDefault="001A1CA3">
          <w:pPr>
            <w:pStyle w:val="46192CA792E44EC7AAEEDC9373A3743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2F8A7B29102489F87CECA9486ABE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17593-B1D0-4D02-9632-E3CD6F28E3DA}"/>
      </w:docPartPr>
      <w:docPartBody>
        <w:p w:rsidR="00E71588" w:rsidRDefault="001A1CA3">
          <w:pPr>
            <w:pStyle w:val="62F8A7B29102489F87CECA9486ABEEC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DEAF2119F5C42EE85173A65AD23A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95B9-A31D-4C6F-8FE3-E97AC2FFE679}"/>
      </w:docPartPr>
      <w:docPartBody>
        <w:p w:rsidR="00E71588" w:rsidRDefault="001A1CA3">
          <w:pPr>
            <w:pStyle w:val="FDEAF2119F5C42EE85173A65AD23ADC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60CD80D95A845AFADCEA666D46DE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3E86D-BEB2-4469-874D-93DA4EFCD135}"/>
      </w:docPartPr>
      <w:docPartBody>
        <w:p w:rsidR="00E71588" w:rsidRDefault="001A1CA3">
          <w:pPr>
            <w:pStyle w:val="060CD80D95A845AFADCEA666D46DE43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E8CE55EB8724C3D91BA134B69F6A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A30E8-A6DA-4DB0-A7A6-482CA09E6C2A}"/>
      </w:docPartPr>
      <w:docPartBody>
        <w:p w:rsidR="00E71588" w:rsidRDefault="001A1CA3">
          <w:pPr>
            <w:pStyle w:val="4E8CE55EB8724C3D91BA134B69F6A0E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C91910D5708C4CC48D88CAE4549E3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82BAC-E46A-4E09-8E5C-4327CE08EF6C}"/>
      </w:docPartPr>
      <w:docPartBody>
        <w:p w:rsidR="00E71588" w:rsidRDefault="001A1CA3">
          <w:pPr>
            <w:pStyle w:val="C91910D5708C4CC48D88CAE4549E3E1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7AED4A139AD4A6198B1E7353DAF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CBC6A-096B-44AF-8DD9-9CBF9899C4A0}"/>
      </w:docPartPr>
      <w:docPartBody>
        <w:p w:rsidR="00E71588" w:rsidRDefault="001A1CA3">
          <w:pPr>
            <w:pStyle w:val="C7AED4A139AD4A6198B1E7353DAF92E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228975E20A146D29EFB8C0374FFD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7BCF3-F6BC-41B0-87A8-4B3B6B2FD76C}"/>
      </w:docPartPr>
      <w:docPartBody>
        <w:p w:rsidR="00E71588" w:rsidRDefault="001A1CA3">
          <w:pPr>
            <w:pStyle w:val="6228975E20A146D29EFB8C0374FFD9A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3F735974CAC4597AFCB89620EF9B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C0970-8640-4F21-8543-62B55BA3E2D4}"/>
      </w:docPartPr>
      <w:docPartBody>
        <w:p w:rsidR="00E71588" w:rsidRDefault="001A1CA3">
          <w:pPr>
            <w:pStyle w:val="93F735974CAC4597AFCB89620EF9B8A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3D2534006B54D288C2391FC2FD26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8A355-1BD1-4B96-8F31-18C5ECB34664}"/>
      </w:docPartPr>
      <w:docPartBody>
        <w:p w:rsidR="00E71588" w:rsidRDefault="001A1CA3">
          <w:pPr>
            <w:pStyle w:val="B3D2534006B54D288C2391FC2FD2643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BD3BED6FC4B4598A76D46C93498F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DBA9E-9E1C-401A-98C2-B9FD7D61CE27}"/>
      </w:docPartPr>
      <w:docPartBody>
        <w:p w:rsidR="00E71588" w:rsidRDefault="001A1CA3">
          <w:pPr>
            <w:pStyle w:val="DBD3BED6FC4B4598A76D46C93498F08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9C1FA19D20E41F9B0DB65D2A54C2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0D25-7441-4647-A9FC-F73BB08D46F4}"/>
      </w:docPartPr>
      <w:docPartBody>
        <w:p w:rsidR="00E71588" w:rsidRDefault="001A1CA3">
          <w:pPr>
            <w:pStyle w:val="19C1FA19D20E41F9B0DB65D2A54C2D7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3E5AF2A39FCC41A990F40CC88F8E8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974CF-7AD7-4468-9BD0-9A410A86D764}"/>
      </w:docPartPr>
      <w:docPartBody>
        <w:p w:rsidR="00E71588" w:rsidRDefault="001A1CA3">
          <w:pPr>
            <w:pStyle w:val="3E5AF2A39FCC41A990F40CC88F8E8C31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4ADAEF5AA9E4152869C3E4323D1B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F16F9-ACEA-4E39-A52E-F069BE6A2B9A}"/>
      </w:docPartPr>
      <w:docPartBody>
        <w:p w:rsidR="00E71588" w:rsidRDefault="001A1CA3">
          <w:pPr>
            <w:pStyle w:val="C4ADAEF5AA9E4152869C3E4323D1B28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52A66D3CE0A4263B2D4F81FB6F44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C6274-39D1-41F9-A4F4-65BA8D519376}"/>
      </w:docPartPr>
      <w:docPartBody>
        <w:p w:rsidR="00E71588" w:rsidRDefault="001A1CA3">
          <w:pPr>
            <w:pStyle w:val="A52A66D3CE0A4263B2D4F81FB6F442D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EA65D88C1744090BA1E7FC44195D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54045-731C-4710-8063-FDE7007786F6}"/>
      </w:docPartPr>
      <w:docPartBody>
        <w:p w:rsidR="00E71588" w:rsidRDefault="001A1CA3">
          <w:pPr>
            <w:pStyle w:val="7EA65D88C1744090BA1E7FC44195DE79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708465CF88441258009909372A4A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71D1F-E472-44CE-A7F4-B1D655101B80}"/>
      </w:docPartPr>
      <w:docPartBody>
        <w:p w:rsidR="00E71588" w:rsidRDefault="001A1CA3">
          <w:pPr>
            <w:pStyle w:val="E708465CF88441258009909372A4ACF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84E0D5C21B64AE8BE5D336B5846B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FAF9A-77EE-47BE-A9BB-0FF7080B5680}"/>
      </w:docPartPr>
      <w:docPartBody>
        <w:p w:rsidR="00E71588" w:rsidRDefault="001A1CA3">
          <w:pPr>
            <w:pStyle w:val="A84E0D5C21B64AE8BE5D336B5846BDE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A0A39D54318467A9A2C2635EC0CB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C282C-10D7-4968-B053-C3CE0667C827}"/>
      </w:docPartPr>
      <w:docPartBody>
        <w:p w:rsidR="00E71588" w:rsidRDefault="001A1CA3">
          <w:pPr>
            <w:pStyle w:val="AA0A39D54318467A9A2C2635EC0CBEB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B1048A267A4424FBA4DCF25131C7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1DDC9-CECB-42F7-AE8B-9CB08278AD04}"/>
      </w:docPartPr>
      <w:docPartBody>
        <w:p w:rsidR="00E71588" w:rsidRDefault="001A1CA3">
          <w:pPr>
            <w:pStyle w:val="DB1048A267A4424FBA4DCF25131C793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D1CA858D2EB435F809DEA1EB9338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CE0F3-3FF4-44AE-AF71-F37E58D97224}"/>
      </w:docPartPr>
      <w:docPartBody>
        <w:p w:rsidR="00E71588" w:rsidRDefault="001A1CA3">
          <w:pPr>
            <w:pStyle w:val="6D1CA858D2EB435F809DEA1EB9338C7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8DB700206294A699874BDAF407C9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BF7B1-676A-4595-9334-6162F6E08542}"/>
      </w:docPartPr>
      <w:docPartBody>
        <w:p w:rsidR="00E71588" w:rsidRDefault="001A1CA3">
          <w:pPr>
            <w:pStyle w:val="18DB700206294A699874BDAF407C984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CADF630B1FC4FEF99198214AC383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A3F45-6D54-4B79-9C69-96070E2E9845}"/>
      </w:docPartPr>
      <w:docPartBody>
        <w:p w:rsidR="00E71588" w:rsidRDefault="001A1CA3">
          <w:pPr>
            <w:pStyle w:val="0CADF630B1FC4FEF99198214AC38306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69A95AAD7794D1A8A0C7BB1832CE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45294-A4F5-4010-BE4D-ED7C16042781}"/>
      </w:docPartPr>
      <w:docPartBody>
        <w:p w:rsidR="00E71588" w:rsidRDefault="001A1CA3">
          <w:pPr>
            <w:pStyle w:val="669A95AAD7794D1A8A0C7BB1832CE85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BD1714A4A5246CB82F5F5A36D02E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20F8-4831-48BA-9321-261127B79809}"/>
      </w:docPartPr>
      <w:docPartBody>
        <w:p w:rsidR="00E71588" w:rsidRDefault="001A1CA3">
          <w:pPr>
            <w:pStyle w:val="5BD1714A4A5246CB82F5F5A36D02EF6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A8100C766B648D3A3257795E6551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5E9DA-6311-4B26-8E75-D541E3EFAD0C}"/>
      </w:docPartPr>
      <w:docPartBody>
        <w:p w:rsidR="00E71588" w:rsidRDefault="001A1CA3">
          <w:pPr>
            <w:pStyle w:val="AA8100C766B648D3A3257795E655131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42F898001F34045AF717EA072DE0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27EB5-44D4-4780-8209-28AE24C4D849}"/>
      </w:docPartPr>
      <w:docPartBody>
        <w:p w:rsidR="00E71588" w:rsidRDefault="001A1CA3">
          <w:pPr>
            <w:pStyle w:val="C42F898001F34045AF717EA072DE049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53151B4A94004B108008AC7AF8C0D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1EBE9-6FFF-47C0-840A-66E9329B05AA}"/>
      </w:docPartPr>
      <w:docPartBody>
        <w:p w:rsidR="00E71588" w:rsidRDefault="001A1CA3">
          <w:pPr>
            <w:pStyle w:val="53151B4A94004B108008AC7AF8C0D7A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9410B0B8A0B4848AB778B5674CEF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D2B7B-0186-4E9A-83FD-C096BB6023ED}"/>
      </w:docPartPr>
      <w:docPartBody>
        <w:p w:rsidR="00E71588" w:rsidRDefault="001A1CA3">
          <w:pPr>
            <w:pStyle w:val="B9410B0B8A0B4848AB778B5674CEFED1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35CC4E612A848A7820FF6697BC0A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A1186-EA88-498B-8D16-4C3B67FD305D}"/>
      </w:docPartPr>
      <w:docPartBody>
        <w:p w:rsidR="00E71588" w:rsidRDefault="001A1CA3">
          <w:pPr>
            <w:pStyle w:val="E35CC4E612A848A7820FF6697BC0A33C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E3D4C12BFEB4CD5A372012C567D2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D4BE51-2E74-4821-983E-A972D6B90B5B}"/>
      </w:docPartPr>
      <w:docPartBody>
        <w:p w:rsidR="00E71588" w:rsidRDefault="001A1CA3">
          <w:pPr>
            <w:pStyle w:val="9E3D4C12BFEB4CD5A372012C567D249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69C0D2685B064AD281AE29CD8C231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9535A-044B-40DD-BF38-CC7F497A65E8}"/>
      </w:docPartPr>
      <w:docPartBody>
        <w:p w:rsidR="00E71588" w:rsidRDefault="001A1CA3">
          <w:pPr>
            <w:pStyle w:val="69C0D2685B064AD281AE29CD8C2318D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E54CE8796EC4E7882158580E277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29960-1663-462B-B5BE-569ACA58CD61}"/>
      </w:docPartPr>
      <w:docPartBody>
        <w:p w:rsidR="00E71588" w:rsidRDefault="001A1CA3">
          <w:pPr>
            <w:pStyle w:val="FE54CE8796EC4E7882158580E2778B2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CE09FE7632446A494E0353383466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0D1A-2BA1-446F-8B9D-2372BAF67AF2}"/>
      </w:docPartPr>
      <w:docPartBody>
        <w:p w:rsidR="00E71588" w:rsidRDefault="001A1CA3">
          <w:pPr>
            <w:pStyle w:val="2CE09FE7632446A494E035338346688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6C02EB11ED44C9AB8681ECDBEFEE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B6FE9-3E10-4B83-8137-A36E93C0A1CB}"/>
      </w:docPartPr>
      <w:docPartBody>
        <w:p w:rsidR="00E71588" w:rsidRDefault="001A1CA3">
          <w:pPr>
            <w:pStyle w:val="86C02EB11ED44C9AB8681ECDBEFEE55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9C650BC6BC34AA5A83518A06C8F2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42729-D818-4DE8-87A4-7EF2622D88B3}"/>
      </w:docPartPr>
      <w:docPartBody>
        <w:p w:rsidR="00E71588" w:rsidRDefault="001A1CA3">
          <w:pPr>
            <w:pStyle w:val="19C650BC6BC34AA5A83518A06C8F22E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D701B9F9C8D4C078F42BA3D99479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0BCED-A643-4232-B0E4-3194E3B648E8}"/>
      </w:docPartPr>
      <w:docPartBody>
        <w:p w:rsidR="00E71588" w:rsidRDefault="001A1CA3">
          <w:pPr>
            <w:pStyle w:val="BD701B9F9C8D4C078F42BA3D9947997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791C83781E0A41C3BFB5AE343E035D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A0396-6FC2-4B17-93C7-FE1CDACC948B}"/>
      </w:docPartPr>
      <w:docPartBody>
        <w:p w:rsidR="00E71588" w:rsidRDefault="001A1CA3">
          <w:pPr>
            <w:pStyle w:val="791C83781E0A41C3BFB5AE343E035DF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FB0ECB54E8D4748ACC78DB4CA2C0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6D1BB-CBA6-4506-AF0D-588E63A0D907}"/>
      </w:docPartPr>
      <w:docPartBody>
        <w:p w:rsidR="00E71588" w:rsidRDefault="001A1CA3">
          <w:pPr>
            <w:pStyle w:val="DFB0ECB54E8D4748ACC78DB4CA2C079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A536D0A3E554397A977FDEB0334B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8AC50-3F55-43FF-9B5A-E46BC2969126}"/>
      </w:docPartPr>
      <w:docPartBody>
        <w:p w:rsidR="00E71588" w:rsidRDefault="001A1CA3">
          <w:pPr>
            <w:pStyle w:val="1A536D0A3E554397A977FDEB0334B128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C11531339B645C39158FB188A7C8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F1C4D-6CCD-439F-9461-96163906A95F}"/>
      </w:docPartPr>
      <w:docPartBody>
        <w:p w:rsidR="00E71588" w:rsidRDefault="001A1CA3">
          <w:pPr>
            <w:pStyle w:val="AC11531339B645C39158FB188A7C8787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E7DD2F05784447080BBFF6EA14E3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6487-F24B-492D-A086-0D1D2B51C2E7}"/>
      </w:docPartPr>
      <w:docPartBody>
        <w:p w:rsidR="00E71588" w:rsidRDefault="001A1CA3">
          <w:pPr>
            <w:pStyle w:val="2E7DD2F05784447080BBFF6EA14E36D2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1F94A4F198B42A9A1DA58F852B59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4738E-7CF3-472D-B823-6F230CBB225F}"/>
      </w:docPartPr>
      <w:docPartBody>
        <w:p w:rsidR="00E71588" w:rsidRDefault="001A1CA3">
          <w:pPr>
            <w:pStyle w:val="E1F94A4F198B42A9A1DA58F852B5967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5E1E81313D04477D8A9CF6891F1B1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BA779-2370-4FD8-B27B-E61DCE10B2F4}"/>
      </w:docPartPr>
      <w:docPartBody>
        <w:p w:rsidR="00E71588" w:rsidRDefault="001A1CA3">
          <w:pPr>
            <w:pStyle w:val="5E1E81313D04477D8A9CF6891F1B13C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486735730024E7AA159AAD54ADF9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7A937-0C13-404D-A9C0-C518592CD318}"/>
      </w:docPartPr>
      <w:docPartBody>
        <w:p w:rsidR="00E71588" w:rsidRDefault="001A1CA3">
          <w:pPr>
            <w:pStyle w:val="F486735730024E7AA159AAD54ADF901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8C7636605D14892A5CBE6E40E415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150DE-CD01-4D1A-B11F-FCA4F71E9A60}"/>
      </w:docPartPr>
      <w:docPartBody>
        <w:p w:rsidR="00E71588" w:rsidRDefault="001A1CA3">
          <w:pPr>
            <w:pStyle w:val="98C7636605D14892A5CBE6E40E41581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E59972CC3D74026AA1F567978578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2A05F-FB7A-43AB-B8FC-6FA640CB1BA7}"/>
      </w:docPartPr>
      <w:docPartBody>
        <w:p w:rsidR="00E71588" w:rsidRDefault="001A1CA3">
          <w:pPr>
            <w:pStyle w:val="5E59972CC3D74026AA1F567978578D6A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8450C6DF7BC4069B6B676C0FD992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0C635-B0C6-4649-968C-E13952F88211}"/>
      </w:docPartPr>
      <w:docPartBody>
        <w:p w:rsidR="00E71588" w:rsidRDefault="001A1CA3">
          <w:pPr>
            <w:pStyle w:val="98450C6DF7BC4069B6B676C0FD99284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0188E598D070456DBCB4C124FB0A5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D9A25-2105-4B82-ACCF-B81CEAA9511C}"/>
      </w:docPartPr>
      <w:docPartBody>
        <w:p w:rsidR="00E71588" w:rsidRDefault="001A1CA3">
          <w:pPr>
            <w:pStyle w:val="0188E598D070456DBCB4C124FB0A5E92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3A31E966F6F42EE9B21EA82DDFC3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8C688-858C-4B5B-AA3F-A1CF51B7CC91}"/>
      </w:docPartPr>
      <w:docPartBody>
        <w:p w:rsidR="00E71588" w:rsidRDefault="001A1CA3">
          <w:pPr>
            <w:pStyle w:val="A3A31E966F6F42EE9B21EA82DDFC33F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532CD01E988459AAC0D6E840837A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2A6C5-FB78-446F-98C0-67782DF2FDAD}"/>
      </w:docPartPr>
      <w:docPartBody>
        <w:p w:rsidR="00E71588" w:rsidRDefault="001A1CA3">
          <w:pPr>
            <w:pStyle w:val="6532CD01E988459AAC0D6E840837AE5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D751FB4B10A47238773D08C818AC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4CAA8-7739-4CAC-AFB3-3380146DA3EB}"/>
      </w:docPartPr>
      <w:docPartBody>
        <w:p w:rsidR="00E71588" w:rsidRDefault="001A1CA3">
          <w:pPr>
            <w:pStyle w:val="5D751FB4B10A47238773D08C818ACFB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F24EA7A1B7249E4B8C0706CF67FD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6BB08-05A7-4DD5-BBA2-C008D8CD69FD}"/>
      </w:docPartPr>
      <w:docPartBody>
        <w:p w:rsidR="00E71588" w:rsidRDefault="001A1CA3">
          <w:pPr>
            <w:pStyle w:val="8F24EA7A1B7249E4B8C0706CF67FD7C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F4384D45E424D56953D1A4688694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EEDD9-7C31-47BB-8251-8C05D045F0E1}"/>
      </w:docPartPr>
      <w:docPartBody>
        <w:p w:rsidR="00E71588" w:rsidRDefault="001A1CA3">
          <w:pPr>
            <w:pStyle w:val="EF4384D45E424D56953D1A468869411C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724728E201C34A4FB8F53D54E36E2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4ADC1-A13D-4BE5-B1B9-F805DB2617C5}"/>
      </w:docPartPr>
      <w:docPartBody>
        <w:p w:rsidR="00E71588" w:rsidRDefault="001A1CA3">
          <w:pPr>
            <w:pStyle w:val="724728E201C34A4FB8F53D54E36E28E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FC6C0FF3947444A88068992C8305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3F45B-7C3E-44F0-8D70-977970BB079D}"/>
      </w:docPartPr>
      <w:docPartBody>
        <w:p w:rsidR="00E71588" w:rsidRDefault="001A1CA3">
          <w:pPr>
            <w:pStyle w:val="9FC6C0FF3947444A88068992C8305C1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1A6D0BA1740642ADBBB23D87C750E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50167-1135-439B-8F99-90286DD4B967}"/>
      </w:docPartPr>
      <w:docPartBody>
        <w:p w:rsidR="00E71588" w:rsidRDefault="001A1CA3">
          <w:pPr>
            <w:pStyle w:val="1A6D0BA1740642ADBBB23D87C750E8D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A3A7C4659D946148C26ED82995B0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F5539-B569-4D80-80A6-C07E3D1D3B11}"/>
      </w:docPartPr>
      <w:docPartBody>
        <w:p w:rsidR="00E71588" w:rsidRDefault="001A1CA3">
          <w:pPr>
            <w:pStyle w:val="AA3A7C4659D946148C26ED82995B031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8CFF11158F454C2DA4B7D0659838F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6509C-D1B0-4FD4-890F-B895F18C9758}"/>
      </w:docPartPr>
      <w:docPartBody>
        <w:p w:rsidR="00E71588" w:rsidRDefault="001A1CA3">
          <w:pPr>
            <w:pStyle w:val="8CFF11158F454C2DA4B7D0659838FC3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980B54E9EB14B609141FE0A10DF5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0B3A7-6A97-45B8-938B-906A48D5A9D3}"/>
      </w:docPartPr>
      <w:docPartBody>
        <w:p w:rsidR="00E71588" w:rsidRDefault="001A1CA3">
          <w:pPr>
            <w:pStyle w:val="4980B54E9EB14B609141FE0A10DF5E7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12ABB294D2B46ADA3EE817591431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607BC-4894-4183-B845-2362933E1D77}"/>
      </w:docPartPr>
      <w:docPartBody>
        <w:p w:rsidR="00E71588" w:rsidRDefault="001A1CA3">
          <w:pPr>
            <w:pStyle w:val="712ABB294D2B46ADA3EE817591431E1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259592AA857442F78A284D6E7909A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675A3-C08C-4B4D-978A-A07D82180088}"/>
      </w:docPartPr>
      <w:docPartBody>
        <w:p w:rsidR="00E71588" w:rsidRDefault="001A1CA3">
          <w:pPr>
            <w:pStyle w:val="259592AA857442F78A284D6E7909A14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B0C49A1931A4016A7060A9D6A785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B40E8-1D36-45BC-8F59-E7DD97B867B5}"/>
      </w:docPartPr>
      <w:docPartBody>
        <w:p w:rsidR="00E71588" w:rsidRDefault="001A1CA3">
          <w:pPr>
            <w:pStyle w:val="9B0C49A1931A4016A7060A9D6A785DF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D3E1E6191BD5407585541F55B9F30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C4D44-369C-47DE-8719-1B55E25BD971}"/>
      </w:docPartPr>
      <w:docPartBody>
        <w:p w:rsidR="00E71588" w:rsidRDefault="001A1CA3">
          <w:pPr>
            <w:pStyle w:val="D3E1E6191BD5407585541F55B9F301C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D1A3323C2D746FD8F29BBDEAE7F8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0EC3-C204-465F-8882-7349CE7140AD}"/>
      </w:docPartPr>
      <w:docPartBody>
        <w:p w:rsidR="00E71588" w:rsidRDefault="001A1CA3">
          <w:pPr>
            <w:pStyle w:val="FD1A3323C2D746FD8F29BBDEAE7F8D3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D05496271A248F8A9D4D1A9BD768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62710-86FE-4563-AD93-57C3031AD3BC}"/>
      </w:docPartPr>
      <w:docPartBody>
        <w:p w:rsidR="00E71588" w:rsidRDefault="001A1CA3">
          <w:pPr>
            <w:pStyle w:val="ED05496271A248F8A9D4D1A9BD768F6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8BFF12A5AB945CC9DF6B41D52054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860F9-04AD-43AB-BB18-EEBC2A16E72B}"/>
      </w:docPartPr>
      <w:docPartBody>
        <w:p w:rsidR="00E71588" w:rsidRDefault="001A1CA3">
          <w:pPr>
            <w:pStyle w:val="38BFF12A5AB945CC9DF6B41D52054B1E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3866C8DCE3D4CF7BB75E40FFBF7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BC1FB-0820-451F-9205-B966F6468FF0}"/>
      </w:docPartPr>
      <w:docPartBody>
        <w:p w:rsidR="00E71588" w:rsidRDefault="001A1CA3">
          <w:pPr>
            <w:pStyle w:val="93866C8DCE3D4CF7BB75E40FFBF7678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C63A164A1EC4BB8B3015F52B8F48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10F25-D7F9-4627-94F8-A231ADDEE3E5}"/>
      </w:docPartPr>
      <w:docPartBody>
        <w:p w:rsidR="00E71588" w:rsidRDefault="001A1CA3">
          <w:pPr>
            <w:pStyle w:val="CC63A164A1EC4BB8B3015F52B8F4870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40BF4F208C3448A6B10D60FF336DA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2088F-169C-4CAA-A3E6-BB7DEAF48809}"/>
      </w:docPartPr>
      <w:docPartBody>
        <w:p w:rsidR="00E71588" w:rsidRDefault="001A1CA3">
          <w:pPr>
            <w:pStyle w:val="40BF4F208C3448A6B10D60FF336DA75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B28FCF057EA64F889A62E9F9604DB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EF73A-F228-4E4F-8D61-485C3A544412}"/>
      </w:docPartPr>
      <w:docPartBody>
        <w:p w:rsidR="00E71588" w:rsidRDefault="001A1CA3">
          <w:pPr>
            <w:pStyle w:val="B28FCF057EA64F889A62E9F9604DBE25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07432EDBD63E4B74A73E9EC915B11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BDBF0-C1DE-447C-84C2-73551C6EEC66}"/>
      </w:docPartPr>
      <w:docPartBody>
        <w:p w:rsidR="00E71588" w:rsidRDefault="001A1CA3">
          <w:pPr>
            <w:pStyle w:val="07432EDBD63E4B74A73E9EC915B1119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A52E1F64E6E40EF86A6B54C0AF92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F0F3A-048D-408C-8082-C730623F6E89}"/>
      </w:docPartPr>
      <w:docPartBody>
        <w:p w:rsidR="00E71588" w:rsidRDefault="001A1CA3">
          <w:pPr>
            <w:pStyle w:val="EA52E1F64E6E40EF86A6B54C0AF9252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86430F7D0F042D3AC2557812D52E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862F7-D7BB-474E-9FC2-782FE58F0492}"/>
      </w:docPartPr>
      <w:docPartBody>
        <w:p w:rsidR="00E71588" w:rsidRDefault="001A1CA3">
          <w:pPr>
            <w:pStyle w:val="F86430F7D0F042D3AC2557812D52E05E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F25C1AA3BD946FAAB9652C80E4A6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E44D2-D6EC-4A44-B289-9BADB3F9A2EE}"/>
      </w:docPartPr>
      <w:docPartBody>
        <w:p w:rsidR="00E71588" w:rsidRDefault="001A1CA3">
          <w:pPr>
            <w:pStyle w:val="6F25C1AA3BD946FAAB9652C80E4A651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0726BCF3C664BE9BA7955562031D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5150C-52AA-4130-993F-863522E6DBBF}"/>
      </w:docPartPr>
      <w:docPartBody>
        <w:p w:rsidR="00E71588" w:rsidRDefault="001A1CA3">
          <w:pPr>
            <w:pStyle w:val="80726BCF3C664BE9BA7955562031D46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A853AD4CBC741E6A70598DEBE88B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EFF40-677A-48BA-B2A5-CE2CEC1C2BFB}"/>
      </w:docPartPr>
      <w:docPartBody>
        <w:p w:rsidR="00E71588" w:rsidRDefault="001A1CA3">
          <w:pPr>
            <w:pStyle w:val="DA853AD4CBC741E6A70598DEBE88BCD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1072C95476E4F1CAE04904D18AD3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022A3-31AB-46A6-BFE1-EB6DF85396EA}"/>
      </w:docPartPr>
      <w:docPartBody>
        <w:p w:rsidR="00E71588" w:rsidRDefault="001A1CA3">
          <w:pPr>
            <w:pStyle w:val="81072C95476E4F1CAE04904D18AD3F6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3A07A9BCEDB4F71BD381F716AADC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B5A52-F6C3-4C3A-BFB4-C990818214EC}"/>
      </w:docPartPr>
      <w:docPartBody>
        <w:p w:rsidR="00E71588" w:rsidRDefault="001A1CA3">
          <w:pPr>
            <w:pStyle w:val="23A07A9BCEDB4F71BD381F716AADCD6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FF47E7BE9EEA437E9C378C041DBB4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5B86F-9562-465A-A0EE-9B6969F48319}"/>
      </w:docPartPr>
      <w:docPartBody>
        <w:p w:rsidR="00E71588" w:rsidRDefault="001A1CA3">
          <w:pPr>
            <w:pStyle w:val="FF47E7BE9EEA437E9C378C041DBB436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6F8170C989B4C7CA26CAC9127360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8FDA5-3CDE-437C-8BD6-AF3F598CA80E}"/>
      </w:docPartPr>
      <w:docPartBody>
        <w:p w:rsidR="00E71588" w:rsidRDefault="001A1CA3">
          <w:pPr>
            <w:pStyle w:val="E6F8170C989B4C7CA26CAC912736039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A2805A91E874EB6A82BB7779D690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C5722-EFB2-4083-8B9C-624D1016E427}"/>
      </w:docPartPr>
      <w:docPartBody>
        <w:p w:rsidR="00E71588" w:rsidRDefault="001A1CA3">
          <w:pPr>
            <w:pStyle w:val="DA2805A91E874EB6A82BB7779D69093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76575950063453ABBB3CA7FC2E88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4090D-1435-450B-BB26-A8EEA9AA3B33}"/>
      </w:docPartPr>
      <w:docPartBody>
        <w:p w:rsidR="00E71588" w:rsidRDefault="001A1CA3">
          <w:pPr>
            <w:pStyle w:val="676575950063453ABBB3CA7FC2E88B0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2DE15066EC34E82926DB2D696C28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DAA0D-8F0E-4046-B53C-4956C58053B0}"/>
      </w:docPartPr>
      <w:docPartBody>
        <w:p w:rsidR="00E71588" w:rsidRDefault="001A1CA3">
          <w:pPr>
            <w:pStyle w:val="E2DE15066EC34E82926DB2D696C2877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08526E883FC400591895FCE005A2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6E3A0-5709-4BF3-A343-66F31F630F4E}"/>
      </w:docPartPr>
      <w:docPartBody>
        <w:p w:rsidR="00E71588" w:rsidRDefault="001A1CA3">
          <w:pPr>
            <w:pStyle w:val="108526E883FC400591895FCE005A263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62CE946048247538E8B8FB3F576A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73570-6170-4DC4-9D38-E2D4AB336E89}"/>
      </w:docPartPr>
      <w:docPartBody>
        <w:p w:rsidR="00E71588" w:rsidRDefault="001A1CA3">
          <w:pPr>
            <w:pStyle w:val="A62CE946048247538E8B8FB3F576A730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DD49301D52F44C08AF44AFCFA81D3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98C53-A1EE-467A-9A78-C27FD4108DF3}"/>
      </w:docPartPr>
      <w:docPartBody>
        <w:p w:rsidR="00E71588" w:rsidRDefault="001A1CA3">
          <w:pPr>
            <w:pStyle w:val="DD49301D52F44C08AF44AFCFA81D3D3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33CC8E2D5814AD0A0C399E478691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7E980-4309-4971-B5B5-7E3CEC9113C3}"/>
      </w:docPartPr>
      <w:docPartBody>
        <w:p w:rsidR="00E71588" w:rsidRDefault="001A1CA3">
          <w:pPr>
            <w:pStyle w:val="C33CC8E2D5814AD0A0C399E478691C6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4D474E69005496188FEF0C81B081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1984B-D011-4E14-B0BA-939874C87CFC}"/>
      </w:docPartPr>
      <w:docPartBody>
        <w:p w:rsidR="00E71588" w:rsidRDefault="001A1CA3">
          <w:pPr>
            <w:pStyle w:val="94D474E69005496188FEF0C81B081294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A3BD967EB4E4DD789DF42D1B4CBE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D344A-53B4-410B-A321-48374596E075}"/>
      </w:docPartPr>
      <w:docPartBody>
        <w:p w:rsidR="00E71588" w:rsidRDefault="001A1CA3">
          <w:pPr>
            <w:pStyle w:val="2A3BD967EB4E4DD789DF42D1B4CBE64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EA01C47D35F4EC3AE3BE6887B13F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09A9F-792F-4E24-9871-010B7C283EA3}"/>
      </w:docPartPr>
      <w:docPartBody>
        <w:p w:rsidR="00E71588" w:rsidRDefault="001A1CA3">
          <w:pPr>
            <w:pStyle w:val="EEA01C47D35F4EC3AE3BE6887B13FE8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6F1DCBF921B4D96909D45DB746D5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F4F82-3B4A-4794-A057-7EE25566C9A6}"/>
      </w:docPartPr>
      <w:docPartBody>
        <w:p w:rsidR="00E71588" w:rsidRDefault="001A1CA3">
          <w:pPr>
            <w:pStyle w:val="F6F1DCBF921B4D96909D45DB746D5DB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176602553F64A0D82DDEB32198BD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9671E-DD28-4590-B873-153B5164A62F}"/>
      </w:docPartPr>
      <w:docPartBody>
        <w:p w:rsidR="00E71588" w:rsidRDefault="001A1CA3">
          <w:pPr>
            <w:pStyle w:val="E176602553F64A0D82DDEB32198BDCC7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5F5A787455C4BCE8503AF00957E3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7B6C5-E532-496D-AC06-A7A76BDC2A8D}"/>
      </w:docPartPr>
      <w:docPartBody>
        <w:p w:rsidR="00E71588" w:rsidRDefault="001A1CA3">
          <w:pPr>
            <w:pStyle w:val="15F5A787455C4BCE8503AF00957E319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5748938E2834187A17AC63C10B81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CBD1-19F7-4F58-B8CB-A529C9CCB476}"/>
      </w:docPartPr>
      <w:docPartBody>
        <w:p w:rsidR="00E71588" w:rsidRDefault="001A1CA3">
          <w:pPr>
            <w:pStyle w:val="15748938E2834187A17AC63C10B81F2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398051B4BE27496EA9D3330760310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6993E-1F4F-45E5-8582-DE76383F65FB}"/>
      </w:docPartPr>
      <w:docPartBody>
        <w:p w:rsidR="00E71588" w:rsidRDefault="001A1CA3">
          <w:pPr>
            <w:pStyle w:val="398051B4BE27496EA9D3330760310DFB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4CBEA943F3841D3912CFA42BB268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35321-913A-4C30-B94C-667DD0CA3B8F}"/>
      </w:docPartPr>
      <w:docPartBody>
        <w:p w:rsidR="00E71588" w:rsidRDefault="001A1CA3">
          <w:pPr>
            <w:pStyle w:val="F4CBEA943F3841D3912CFA42BB26843F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5518ADB6C664115B2786514B5363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817FD-53F9-47CE-8B60-033548778A81}"/>
      </w:docPartPr>
      <w:docPartBody>
        <w:p w:rsidR="00E71588" w:rsidRDefault="001A1CA3">
          <w:pPr>
            <w:pStyle w:val="15518ADB6C664115B2786514B5363C2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463319E1A3D4B6A8FA07930EF443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DE43B-2CB2-4E62-AED9-3D7BD7B53557}"/>
      </w:docPartPr>
      <w:docPartBody>
        <w:p w:rsidR="00E71588" w:rsidRDefault="001A1CA3">
          <w:pPr>
            <w:pStyle w:val="E463319E1A3D4B6A8FA07930EF443EF0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701B66B528043758A530DE8AAA31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7F17F-5936-49BD-9D7F-40F19604718B}"/>
      </w:docPartPr>
      <w:docPartBody>
        <w:p w:rsidR="00E71588" w:rsidRDefault="001A1CA3">
          <w:pPr>
            <w:pStyle w:val="9701B66B528043758A530DE8AAA31132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A260F6E0A3C46B6A7DF5207F81FB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282AB-7597-49F2-B8B0-CB3A3D9BC99C}"/>
      </w:docPartPr>
      <w:docPartBody>
        <w:p w:rsidR="00E71588" w:rsidRDefault="001A1CA3">
          <w:pPr>
            <w:pStyle w:val="7A260F6E0A3C46B6A7DF5207F81FB9D9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64E6CBCF34C458ABE0B409A3EBAA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2D75E-1D76-4807-8F3C-9E0A20572C3C}"/>
      </w:docPartPr>
      <w:docPartBody>
        <w:p w:rsidR="00E71588" w:rsidRDefault="001A1CA3">
          <w:pPr>
            <w:pStyle w:val="E64E6CBCF34C458ABE0B409A3EBAA92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C0FF1EF09D1D4A49BA57F8CB1F906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6FDAB-903A-4716-9A21-3ECCF2C63C13}"/>
      </w:docPartPr>
      <w:docPartBody>
        <w:p w:rsidR="00E71588" w:rsidRDefault="001A1CA3">
          <w:pPr>
            <w:pStyle w:val="C0FF1EF09D1D4A49BA57F8CB1F906FD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6FB38B26A84452AB4FA9AA88B99C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9C26A-0BCB-4D05-B65D-1253265125F6}"/>
      </w:docPartPr>
      <w:docPartBody>
        <w:p w:rsidR="00E71588" w:rsidRDefault="001A1CA3">
          <w:pPr>
            <w:pStyle w:val="16FB38B26A84452AB4FA9AA88B99C8B7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8486F15383F345C5BF8CACF614C76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52D3C-BB13-4BE3-ACDD-A334FC1C32E5}"/>
      </w:docPartPr>
      <w:docPartBody>
        <w:p w:rsidR="00E71588" w:rsidRDefault="001A1CA3">
          <w:pPr>
            <w:pStyle w:val="8486F15383F345C5BF8CACF614C76FE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D8DB6DCD0FB4323A56DE8B202E2C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98ACB-FF43-4993-B23B-379DCB26E9AF}"/>
      </w:docPartPr>
      <w:docPartBody>
        <w:p w:rsidR="00E71588" w:rsidRDefault="001A1CA3">
          <w:pPr>
            <w:pStyle w:val="FD8DB6DCD0FB4323A56DE8B202E2C36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1C5ABBA548446F6B57A4DE185847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AAAB1-F5D6-4338-8209-6F46E4BBACA3}"/>
      </w:docPartPr>
      <w:docPartBody>
        <w:p w:rsidR="00E71588" w:rsidRDefault="001A1CA3">
          <w:pPr>
            <w:pStyle w:val="A1C5ABBA548446F6B57A4DE185847718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6A86A274EA574A1B85D376A600B09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50395-E997-40FA-A878-44FEC538E356}"/>
      </w:docPartPr>
      <w:docPartBody>
        <w:p w:rsidR="00E71588" w:rsidRDefault="001A1CA3">
          <w:pPr>
            <w:pStyle w:val="6A86A274EA574A1B85D376A600B09AF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E3F9F8D7CD44F41BF9D1C726BADA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016C2-6762-46CF-87E4-DB094908DE47}"/>
      </w:docPartPr>
      <w:docPartBody>
        <w:p w:rsidR="00E71588" w:rsidRDefault="001A1CA3">
          <w:pPr>
            <w:pStyle w:val="CE3F9F8D7CD44F41BF9D1C726BADADE5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76D40B591F5743A1BEDF5C0FC28F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70909-128F-48A7-AE2C-3D72FB1159B3}"/>
      </w:docPartPr>
      <w:docPartBody>
        <w:p w:rsidR="00E71588" w:rsidRDefault="001A1CA3">
          <w:pPr>
            <w:pStyle w:val="76D40B591F5743A1BEDF5C0FC28F68F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F4A553E36704594914481AF8183D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44A4C-4EC8-4809-90B7-01920AB7DE48}"/>
      </w:docPartPr>
      <w:docPartBody>
        <w:p w:rsidR="00E71588" w:rsidRDefault="001A1CA3">
          <w:pPr>
            <w:pStyle w:val="BF4A553E36704594914481AF8183D45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2378DD4463543229848CBC57DCA0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C8048-6485-490F-930A-7277383A24D9}"/>
      </w:docPartPr>
      <w:docPartBody>
        <w:p w:rsidR="00E71588" w:rsidRDefault="001A1CA3">
          <w:pPr>
            <w:pStyle w:val="E2378DD4463543229848CBC57DCA06B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1F5F792DC5A44CB9C566523A6D5A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F014B-D1FC-4FDB-8B82-1C231FD50E17}"/>
      </w:docPartPr>
      <w:docPartBody>
        <w:p w:rsidR="00E71588" w:rsidRDefault="001A1CA3">
          <w:pPr>
            <w:pStyle w:val="E1F5F792DC5A44CB9C566523A6D5A994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B1869D7A21A5497DA1075EB7AF6CB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2631D-2029-434A-AFD4-5444FBC2B606}"/>
      </w:docPartPr>
      <w:docPartBody>
        <w:p w:rsidR="00E71588" w:rsidRDefault="001A1CA3">
          <w:pPr>
            <w:pStyle w:val="B1869D7A21A5497DA1075EB7AF6CB69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49F2F74DD4664D00B80438EE28514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3E239-3503-446A-9500-C13B42714662}"/>
      </w:docPartPr>
      <w:docPartBody>
        <w:p w:rsidR="00E71588" w:rsidRDefault="001A1CA3">
          <w:pPr>
            <w:pStyle w:val="49F2F74DD4664D00B80438EE28514BB6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7359B867922E4B499E353E3194C9F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90C14-77E8-4E1B-B594-C9ADD34D120D}"/>
      </w:docPartPr>
      <w:docPartBody>
        <w:p w:rsidR="00E71588" w:rsidRDefault="001A1CA3">
          <w:pPr>
            <w:pStyle w:val="7359B867922E4B499E353E3194C9F16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6FF782FD80ED493C9F6E21A926F85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6F4BC-C81A-4669-9EDC-A85EA4938530}"/>
      </w:docPartPr>
      <w:docPartBody>
        <w:p w:rsidR="00E71588" w:rsidRDefault="001A1CA3">
          <w:pPr>
            <w:pStyle w:val="6FF782FD80ED493C9F6E21A926F85229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6D0738DF21749C7B70B751457141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C2738-3C7C-4078-93E8-CC5E08112081}"/>
      </w:docPartPr>
      <w:docPartBody>
        <w:p w:rsidR="00E71588" w:rsidRDefault="001A1CA3">
          <w:pPr>
            <w:pStyle w:val="B6D0738DF21749C7B70B751457141C4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456B5CBFAF54AB1A3DC1484264B9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B3727-1310-4E3F-AFF7-9AAF7C7183B1}"/>
      </w:docPartPr>
      <w:docPartBody>
        <w:p w:rsidR="00E71588" w:rsidRDefault="001A1CA3">
          <w:pPr>
            <w:pStyle w:val="5456B5CBFAF54AB1A3DC1484264B93D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29221D50753A48AD88A0D9B14220E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05C92-D233-4C4C-8510-2BCB06C26412}"/>
      </w:docPartPr>
      <w:docPartBody>
        <w:p w:rsidR="00E71588" w:rsidRDefault="001A1CA3">
          <w:pPr>
            <w:pStyle w:val="29221D50753A48AD88A0D9B14220E740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380923585FA4186B142A7AB9F228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25F80-D49F-437A-A3F9-E91BFD4B0DBA}"/>
      </w:docPartPr>
      <w:docPartBody>
        <w:p w:rsidR="00E71588" w:rsidRDefault="001A1CA3">
          <w:pPr>
            <w:pStyle w:val="A380923585FA4186B142A7AB9F228EF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6132F598CA7430482186D9235D51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02718-7E01-4DD2-8BC7-33ADB5BF38B0}"/>
      </w:docPartPr>
      <w:docPartBody>
        <w:p w:rsidR="00E71588" w:rsidRDefault="001A1CA3">
          <w:pPr>
            <w:pStyle w:val="06132F598CA7430482186D9235D51CB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5372B1315232462EA7048C49F1B72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5DB71-AE73-4B43-90F2-ED7AABBA0AF6}"/>
      </w:docPartPr>
      <w:docPartBody>
        <w:p w:rsidR="00E71588" w:rsidRDefault="001A1CA3">
          <w:pPr>
            <w:pStyle w:val="5372B1315232462EA7048C49F1B7253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A1B180F4978B48D1BAA4DA210FDA7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5E147-DF55-424A-A6A5-A1B3CDE83DA7}"/>
      </w:docPartPr>
      <w:docPartBody>
        <w:p w:rsidR="00E71588" w:rsidRDefault="001A1CA3">
          <w:pPr>
            <w:pStyle w:val="A1B180F4978B48D1BAA4DA210FDA7603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5D729DCE08CA43A8965B585EB0103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50548-8605-48A3-BC86-EB530B82DC96}"/>
      </w:docPartPr>
      <w:docPartBody>
        <w:p w:rsidR="00E71588" w:rsidRDefault="001A1CA3">
          <w:pPr>
            <w:pStyle w:val="5D729DCE08CA43A8965B585EB0103E1F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CEE6D97EAB954FC0A931600F3F2A9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F7C71-3127-4147-956E-6617BB9F4872}"/>
      </w:docPartPr>
      <w:docPartBody>
        <w:p w:rsidR="00E71588" w:rsidRDefault="001A1CA3">
          <w:pPr>
            <w:pStyle w:val="CEE6D97EAB954FC0A931600F3F2A9695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6CBA286AC0B4BA2995019A73967F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90416-2328-41BD-BFB1-1FB978ED54EB}"/>
      </w:docPartPr>
      <w:docPartBody>
        <w:p w:rsidR="00E71588" w:rsidRDefault="001A1CA3">
          <w:pPr>
            <w:pStyle w:val="E6CBA286AC0B4BA2995019A73967F0B4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3FF1B1B37EE14B3186DEC392BE723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90B84-2941-46B2-9E48-1BCEC5D1DA10}"/>
      </w:docPartPr>
      <w:docPartBody>
        <w:p w:rsidR="00E71588" w:rsidRDefault="001A1CA3">
          <w:pPr>
            <w:pStyle w:val="3FF1B1B37EE14B3186DEC392BE723E3A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CE8E3C94E747481895F92862CCDA1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4F794-45CD-4B17-9474-5948E42F6745}"/>
      </w:docPartPr>
      <w:docPartBody>
        <w:p w:rsidR="00E71588" w:rsidRDefault="001A1CA3">
          <w:pPr>
            <w:pStyle w:val="CE8E3C94E747481895F92862CCDA139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4E0D970162E44FE98122C9BACFBE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4C6C-67CC-4797-B954-2F938B22A804}"/>
      </w:docPartPr>
      <w:docPartBody>
        <w:p w:rsidR="00E71588" w:rsidRDefault="001A1CA3">
          <w:pPr>
            <w:pStyle w:val="14E0D970162E44FE98122C9BACFBE6C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BA866324EC7418481530EA9B3F13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D8234-FAB8-40CB-A9E9-33240ECE1147}"/>
      </w:docPartPr>
      <w:docPartBody>
        <w:p w:rsidR="00E71588" w:rsidRDefault="001A1CA3">
          <w:pPr>
            <w:pStyle w:val="5BA866324EC7418481530EA9B3F13A9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0F95BB86C3474C408BE123E618DCD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96092-DE11-423C-BF7F-4E7341788C33}"/>
      </w:docPartPr>
      <w:docPartBody>
        <w:p w:rsidR="00E71588" w:rsidRDefault="001A1CA3">
          <w:pPr>
            <w:pStyle w:val="0F95BB86C3474C408BE123E618DCD17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9D318D0B504E4643ACED4DADFF091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4D465-2189-4CA1-9D54-98D0BAD122E9}"/>
      </w:docPartPr>
      <w:docPartBody>
        <w:p w:rsidR="00E71588" w:rsidRDefault="001A1CA3">
          <w:pPr>
            <w:pStyle w:val="9D318D0B504E4643ACED4DADFF091781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6BCAC577920B4267A8CD4747456AC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38C23-5E1A-4CAD-918A-5982C09AF56F}"/>
      </w:docPartPr>
      <w:docPartBody>
        <w:p w:rsidR="00E71588" w:rsidRDefault="001A1CA3">
          <w:pPr>
            <w:pStyle w:val="6BCAC577920B4267A8CD4747456ACBDF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3F73584F1ED42EF885A227E4BCA4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83E40-0944-4B6E-9224-7173E31331D1}"/>
      </w:docPartPr>
      <w:docPartBody>
        <w:p w:rsidR="00E71588" w:rsidRDefault="001A1CA3">
          <w:pPr>
            <w:pStyle w:val="93F73584F1ED42EF885A227E4BCA46E3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4EB496A00CD463298233F73F72EB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EFA31-D5EC-47A2-B5A3-876E713B9B1C}"/>
      </w:docPartPr>
      <w:docPartBody>
        <w:p w:rsidR="00E71588" w:rsidRDefault="001A1CA3">
          <w:pPr>
            <w:pStyle w:val="54EB496A00CD463298233F73F72EB1FD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89FF143FBA9D4BA9A9A643AB3BE96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D639C-9E89-4F2C-8D84-D67CF527B78E}"/>
      </w:docPartPr>
      <w:docPartBody>
        <w:p w:rsidR="00E71588" w:rsidRDefault="001A1CA3">
          <w:pPr>
            <w:pStyle w:val="89FF143FBA9D4BA9A9A643AB3BE9661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79152A04BCD942F39655F93609124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8D81E-D3C0-4757-9E2A-5E032FC64F03}"/>
      </w:docPartPr>
      <w:docPartBody>
        <w:p w:rsidR="00E71588" w:rsidRDefault="001A1CA3">
          <w:pPr>
            <w:pStyle w:val="79152A04BCD942F39655F936091247CB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D4432662C094601883014D6695C0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A8B07-3A00-4B8C-A6EE-38AE63215BE4}"/>
      </w:docPartPr>
      <w:docPartBody>
        <w:p w:rsidR="00E71588" w:rsidRDefault="001A1CA3">
          <w:pPr>
            <w:pStyle w:val="ED4432662C094601883014D6695C0D0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169427D4507E416AA2CB9C7BD8971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18C8C-C063-4967-90FC-9F398AAC07C4}"/>
      </w:docPartPr>
      <w:docPartBody>
        <w:p w:rsidR="00E71588" w:rsidRDefault="001A1CA3">
          <w:pPr>
            <w:pStyle w:val="169427D4507E416AA2CB9C7BD8971668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D6BC0E958398426A9E98010FCA009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37E6A-C107-4F8B-A8CE-C81B55CD03F5}"/>
      </w:docPartPr>
      <w:docPartBody>
        <w:p w:rsidR="00E71588" w:rsidRDefault="001A1CA3">
          <w:pPr>
            <w:pStyle w:val="D6BC0E958398426A9E98010FCA00980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A3770AC170474E1CA5B786A374F09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C2CF-4803-4697-A883-C625510798FD}"/>
      </w:docPartPr>
      <w:docPartBody>
        <w:p w:rsidR="00E71588" w:rsidRDefault="001A1CA3">
          <w:pPr>
            <w:pStyle w:val="A3770AC170474E1CA5B786A374F0947C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2ABFC2E39F8841739012C37950651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680EE-F458-4C65-9005-72430FFC853D}"/>
      </w:docPartPr>
      <w:docPartBody>
        <w:p w:rsidR="00E71588" w:rsidRDefault="001A1CA3">
          <w:pPr>
            <w:pStyle w:val="2ABFC2E39F8841739012C37950651876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3666D9B86764F4BA6D3EA4CDE91B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0A9E8-774D-49EE-9577-B2EDE7EC650B}"/>
      </w:docPartPr>
      <w:docPartBody>
        <w:p w:rsidR="00E71588" w:rsidRDefault="001A1CA3">
          <w:pPr>
            <w:pStyle w:val="83666D9B86764F4BA6D3EA4CDE91B7E9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3A4A75CA1ECD425D9AC6A4539F9A1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4646C-17B4-419E-A292-DB876F2EF043}"/>
      </w:docPartPr>
      <w:docPartBody>
        <w:p w:rsidR="00E71588" w:rsidRDefault="001A1CA3">
          <w:pPr>
            <w:pStyle w:val="3A4A75CA1ECD425D9AC6A4539F9A11EE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C9219A49EB24334B4C1AF2F497CD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8A236-9DFE-4DE2-AA50-A5ACA4156BD2}"/>
      </w:docPartPr>
      <w:docPartBody>
        <w:p w:rsidR="00E71588" w:rsidRDefault="001A1CA3">
          <w:pPr>
            <w:pStyle w:val="BC9219A49EB24334B4C1AF2F497CDF1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F12B1FB917246A7A92B818D73616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AE851-4672-426C-9E3D-1F7FD23156F9}"/>
      </w:docPartPr>
      <w:docPartBody>
        <w:p w:rsidR="00E71588" w:rsidRDefault="001A1CA3">
          <w:pPr>
            <w:pStyle w:val="9F12B1FB917246A7A92B818D7361699D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5DF154F2F6F341669EF55B0FA890A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57774-8EE4-4C31-B28A-2304C6CFC088}"/>
      </w:docPartPr>
      <w:docPartBody>
        <w:p w:rsidR="00E71588" w:rsidRDefault="001A1CA3">
          <w:pPr>
            <w:pStyle w:val="5DF154F2F6F341669EF55B0FA890ABC2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8906C15F9074E73B93DCCB1D5770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D0A68-169A-453B-B639-0602E48413CB}"/>
      </w:docPartPr>
      <w:docPartBody>
        <w:p w:rsidR="00E71588" w:rsidRDefault="001A1CA3">
          <w:pPr>
            <w:pStyle w:val="18906C15F9074E73B93DCCB1D5770DBE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E281EEA61FC41308C87C71650431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0DB1F-71F4-46D3-872E-B77E95301D1D}"/>
      </w:docPartPr>
      <w:docPartBody>
        <w:p w:rsidR="00E71588" w:rsidRDefault="001A1CA3">
          <w:pPr>
            <w:pStyle w:val="9E281EEA61FC41308C87C71650431F5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FD15FB63DBE449CF8E84A09D08ABD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3484C-693E-4AAD-A240-1D47C9E6AEC2}"/>
      </w:docPartPr>
      <w:docPartBody>
        <w:p w:rsidR="00E71588" w:rsidRDefault="001A1CA3">
          <w:pPr>
            <w:pStyle w:val="FD15FB63DBE449CF8E84A09D08ABD381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472082699EF6447F846887B5EE168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065EB-008A-4E44-92F2-2D3FC015C21F}"/>
      </w:docPartPr>
      <w:docPartBody>
        <w:p w:rsidR="00E71588" w:rsidRDefault="001A1CA3">
          <w:pPr>
            <w:pStyle w:val="472082699EF6447F846887B5EE1689D0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A5331763FAA24883A2258F461FF8B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5EC37-BFAB-4FDA-9ED4-2BE7C415AF31}"/>
      </w:docPartPr>
      <w:docPartBody>
        <w:p w:rsidR="00E71588" w:rsidRDefault="001A1CA3">
          <w:pPr>
            <w:pStyle w:val="A5331763FAA24883A2258F461FF8BD5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E4333EED405849E485C9B53F69948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D5DDD-E2FB-4CFB-816E-06951B90B380}"/>
      </w:docPartPr>
      <w:docPartBody>
        <w:p w:rsidR="00E71588" w:rsidRDefault="001A1CA3">
          <w:pPr>
            <w:pStyle w:val="E4333EED405849E485C9B53F699489CB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D3C792CDDD964678994BC2674A14B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46C18-DB39-4103-8B84-B9937C3C95B0}"/>
      </w:docPartPr>
      <w:docPartBody>
        <w:p w:rsidR="00E71588" w:rsidRDefault="001A1CA3">
          <w:pPr>
            <w:pStyle w:val="D3C792CDDD964678994BC2674A14BA6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C824650EA424E88947209BA647DE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D6070-12E5-4ECF-8048-D93C92B2B0A1}"/>
      </w:docPartPr>
      <w:docPartBody>
        <w:p w:rsidR="00E71588" w:rsidRDefault="001A1CA3">
          <w:pPr>
            <w:pStyle w:val="9C824650EA424E88947209BA647DE3A3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F3478574B6242D9BB0D9BA691CD8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C1FA7-52E9-4B97-8F63-34311E06EC1C}"/>
      </w:docPartPr>
      <w:docPartBody>
        <w:p w:rsidR="00E71588" w:rsidRDefault="001A1CA3">
          <w:pPr>
            <w:pStyle w:val="FF3478574B6242D9BB0D9BA691CD811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A2B471E15494777A751379EB167B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0E771-97AE-405C-9070-F07EE3108366}"/>
      </w:docPartPr>
      <w:docPartBody>
        <w:p w:rsidR="00E71588" w:rsidRDefault="001A1CA3">
          <w:pPr>
            <w:pStyle w:val="BA2B471E15494777A751379EB167B625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95139DA6B6344F3D8D171EE87BDC4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F7A3C-434E-449C-976E-A235F82D2C8E}"/>
      </w:docPartPr>
      <w:docPartBody>
        <w:p w:rsidR="00E71588" w:rsidRDefault="001A1CA3">
          <w:pPr>
            <w:pStyle w:val="95139DA6B6344F3D8D171EE87BDC4026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933242730351428BB2B64D39E8132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CA25B-DAD6-4428-9175-9BD5E3999858}"/>
      </w:docPartPr>
      <w:docPartBody>
        <w:p w:rsidR="00E71588" w:rsidRDefault="001A1CA3">
          <w:pPr>
            <w:pStyle w:val="933242730351428BB2B64D39E8132AE1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535FC10EEEF9423BB7A1D2C169221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8A01C-ECB9-4784-94FE-EB845086DCE4}"/>
      </w:docPartPr>
      <w:docPartBody>
        <w:p w:rsidR="00E71588" w:rsidRDefault="001A1CA3">
          <w:pPr>
            <w:pStyle w:val="535FC10EEEF9423BB7A1D2C1692211AF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9B480293D86B4387B574271BE73D1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B759F-4EBA-45E5-B4C9-1239E3CDC2A9}"/>
      </w:docPartPr>
      <w:docPartBody>
        <w:p w:rsidR="00E71588" w:rsidRDefault="001A1CA3">
          <w:pPr>
            <w:pStyle w:val="9B480293D86B4387B574271BE73D124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B6C516F2A2704FB8B2EDA249BB88A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19567-F1B5-45F3-8B7A-5ADBE124E4DF}"/>
      </w:docPartPr>
      <w:docPartBody>
        <w:p w:rsidR="00E71588" w:rsidRDefault="001A1CA3">
          <w:pPr>
            <w:pStyle w:val="B6C516F2A2704FB8B2EDA249BB88A2C9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3F5E97BFE0134BD5A9129B6B7E792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69C61-B3B4-451E-A7D3-0CD788FE7660}"/>
      </w:docPartPr>
      <w:docPartBody>
        <w:p w:rsidR="00E71588" w:rsidRDefault="001A1CA3">
          <w:pPr>
            <w:pStyle w:val="3F5E97BFE0134BD5A9129B6B7E792EBA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A4CE82B0C83C4436A050EA61F9013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11DA8-347F-4104-98A1-CDE58C3D2C40}"/>
      </w:docPartPr>
      <w:docPartBody>
        <w:p w:rsidR="00E71588" w:rsidRDefault="001A1CA3">
          <w:pPr>
            <w:pStyle w:val="A4CE82B0C83C4436A050EA61F9013A0D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997D1C02428F44D1B842B4E5F96C2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A6FE-BDDA-4ADE-AF4B-4B43B3CB7D36}"/>
      </w:docPartPr>
      <w:docPartBody>
        <w:p w:rsidR="00E71588" w:rsidRDefault="001A1CA3">
          <w:pPr>
            <w:pStyle w:val="997D1C02428F44D1B842B4E5F96C2834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2834B7F661740F5B19E757F572BF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02330-6905-4D17-9BDD-F5E5B7385C11}"/>
      </w:docPartPr>
      <w:docPartBody>
        <w:p w:rsidR="00E71588" w:rsidRDefault="001A1CA3">
          <w:pPr>
            <w:pStyle w:val="E2834B7F661740F5B19E757F572BF0E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4466F6E9A3AA482BB32EFAABAB091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D84C0-09F6-4AE2-8C6C-CA208D9708A9}"/>
      </w:docPartPr>
      <w:docPartBody>
        <w:p w:rsidR="00E71588" w:rsidRDefault="001A1CA3">
          <w:pPr>
            <w:pStyle w:val="4466F6E9A3AA482BB32EFAABAB091731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1B33F860B3594F5AA3F811876DB76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FF14A-9832-4408-A25E-BC49612C4AAB}"/>
      </w:docPartPr>
      <w:docPartBody>
        <w:p w:rsidR="00E71588" w:rsidRDefault="001A1CA3">
          <w:pPr>
            <w:pStyle w:val="1B33F860B3594F5AA3F811876DB76A82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E782C26F76334197B95D9D7E2CCF4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EA057-DF36-4F4E-B0A4-D1B42098507E}"/>
      </w:docPartPr>
      <w:docPartBody>
        <w:p w:rsidR="00E71588" w:rsidRDefault="001A1CA3">
          <w:pPr>
            <w:pStyle w:val="E782C26F76334197B95D9D7E2CCF45B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B87013A557C94681B208E401EA638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8BDCB-F490-4649-B56C-7FB113658C2A}"/>
      </w:docPartPr>
      <w:docPartBody>
        <w:p w:rsidR="00E71588" w:rsidRDefault="001A1CA3">
          <w:pPr>
            <w:pStyle w:val="B87013A557C94681B208E401EA638DEC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F34D6CACBA32431F8557D2FE34572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4E7EF-5F3E-41EB-9249-D238443D52CA}"/>
      </w:docPartPr>
      <w:docPartBody>
        <w:p w:rsidR="00E71588" w:rsidRDefault="001A1CA3">
          <w:pPr>
            <w:pStyle w:val="F34D6CACBA32431F8557D2FE345728E5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E232A27D72CC46ADA8799BA7A445A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BC250-3BEF-4C70-AFD4-AFF14E89EBC7}"/>
      </w:docPartPr>
      <w:docPartBody>
        <w:p w:rsidR="00E71588" w:rsidRDefault="001A1CA3">
          <w:pPr>
            <w:pStyle w:val="E232A27D72CC46ADA8799BA7A445A341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59BCC2578F4F47EABCAC94D668B78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01EAC-D4B0-493F-B57C-0039AC355DBC}"/>
      </w:docPartPr>
      <w:docPartBody>
        <w:p w:rsidR="00E71588" w:rsidRDefault="001A1CA3">
          <w:pPr>
            <w:pStyle w:val="59BCC2578F4F47EABCAC94D668B78E4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6FD8AF8BC837404486522B656261B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F917B-173A-4F3F-92B1-5A9ABCEBD224}"/>
      </w:docPartPr>
      <w:docPartBody>
        <w:p w:rsidR="00E71588" w:rsidRDefault="001A1CA3">
          <w:pPr>
            <w:pStyle w:val="6FD8AF8BC837404486522B656261BBD4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AB337395F5DB4C0CBFCB9BB4CEF2A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79BAF-CB5E-4A17-B516-65B44DC0A7AA}"/>
      </w:docPartPr>
      <w:docPartBody>
        <w:p w:rsidR="00E71588" w:rsidRDefault="001A1CA3">
          <w:pPr>
            <w:pStyle w:val="AB337395F5DB4C0CBFCB9BB4CEF2A827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EA2F1416B4FA4662BD7CBCFCAD627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FB29E-954A-4F23-AE8E-76584C483D50}"/>
      </w:docPartPr>
      <w:docPartBody>
        <w:p w:rsidR="00E71588" w:rsidRDefault="001A1CA3">
          <w:pPr>
            <w:pStyle w:val="EA2F1416B4FA4662BD7CBCFCAD6279E2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1C9B2DB0FA4C440697D90429D2964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E4E31-8A96-4AEB-8392-0F4C6EAB65B2}"/>
      </w:docPartPr>
      <w:docPartBody>
        <w:p w:rsidR="00E71588" w:rsidRDefault="001A1CA3">
          <w:pPr>
            <w:pStyle w:val="1C9B2DB0FA4C440697D90429D2964118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DD67474D839749C28C061DCD7D176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C49B1-55C4-4D36-9333-2D570FCE8517}"/>
      </w:docPartPr>
      <w:docPartBody>
        <w:p w:rsidR="00E71588" w:rsidRDefault="001A1CA3">
          <w:pPr>
            <w:pStyle w:val="DD67474D839749C28C061DCD7D176DB1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DCFBA68171545F39F754B55E721B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14353-A869-4A20-8D14-B1E87030F05D}"/>
      </w:docPartPr>
      <w:docPartBody>
        <w:p w:rsidR="00E71588" w:rsidRDefault="001A1CA3">
          <w:pPr>
            <w:pStyle w:val="FDCFBA68171545F39F754B55E721BE9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E431D611E0AF441EA131076D6E8F0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F2D98-782B-4BB3-BAD6-60796A7A4794}"/>
      </w:docPartPr>
      <w:docPartBody>
        <w:p w:rsidR="00E71588" w:rsidRDefault="001A1CA3">
          <w:pPr>
            <w:pStyle w:val="E431D611E0AF441EA131076D6E8F0A26"/>
          </w:pPr>
          <w:r>
            <w:rPr>
              <w:rStyle w:val="PlaceholderText"/>
              <w:rFonts w:hint="cs"/>
              <w:rtl/>
            </w:rPr>
            <w:t xml:space="preserve">    </w:t>
          </w:r>
        </w:p>
      </w:docPartBody>
    </w:docPart>
    <w:docPart>
      <w:docPartPr>
        <w:name w:val="138D391ABB6A46F7A676A8D942B58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CAF62-EA06-4695-A099-4FC7E4759734}"/>
      </w:docPartPr>
      <w:docPartBody>
        <w:p w:rsidR="00E71588" w:rsidRDefault="001A1CA3">
          <w:pPr>
            <w:pStyle w:val="138D391ABB6A46F7A676A8D942B58197"/>
          </w:pPr>
          <w:r>
            <w:rPr>
              <w:rStyle w:val="PlaceholderText"/>
              <w:rFonts w:hint="cs"/>
              <w:rtl/>
            </w:rPr>
            <w:t xml:space="preserve">     </w:t>
          </w:r>
          <w:r>
            <w:rPr>
              <w:rStyle w:val="PlaceholderText"/>
            </w:rPr>
            <w:t xml:space="preserve">     </w:t>
          </w:r>
          <w:r>
            <w:rPr>
              <w:rStyle w:val="PlaceholderText"/>
              <w:rFonts w:hint="cs"/>
              <w:rtl/>
            </w:rPr>
            <w:t xml:space="preserve">        </w:t>
          </w:r>
        </w:p>
      </w:docPartBody>
    </w:docPart>
    <w:docPart>
      <w:docPartPr>
        <w:name w:val="FA0DD5EDB3B640EE8F8F30CAEC2A1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E4CC8-F49F-45DF-8170-65C1FF5F2D47}"/>
      </w:docPartPr>
      <w:docPartBody>
        <w:p w:rsidR="00E71588" w:rsidRDefault="001A1CA3">
          <w:pPr>
            <w:pStyle w:val="FA0DD5EDB3B640EE8F8F30CAEC2A1080"/>
          </w:pPr>
          <w:r>
            <w:rPr>
              <w:rStyle w:val="PlaceholderText"/>
              <w:rFonts w:hint="cs"/>
              <w:rtl/>
            </w:rPr>
            <w:t xml:space="preserve">        </w:t>
          </w:r>
          <w:r>
            <w:rPr>
              <w:rStyle w:val="PlaceholderText"/>
            </w:rPr>
            <w:t xml:space="preserve">                         </w:t>
          </w:r>
          <w:r>
            <w:rPr>
              <w:rStyle w:val="PlaceholderText"/>
              <w:rFonts w:hint="cs"/>
              <w:rtl/>
            </w:rPr>
            <w:t xml:space="preserve">  </w:t>
          </w:r>
          <w:r>
            <w:rPr>
              <w:rStyle w:val="PlaceholderText"/>
            </w:rPr>
            <w:t xml:space="preserve">     </w:t>
          </w:r>
        </w:p>
      </w:docPartBody>
    </w:docPart>
    <w:docPart>
      <w:docPartPr>
        <w:name w:val="8AAD70E209274A94940160D7931C5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5BEC8-6FD6-497F-B827-6AA7FAF37A1E}"/>
      </w:docPartPr>
      <w:docPartBody>
        <w:p w:rsidR="00E71588" w:rsidRDefault="001A1CA3">
          <w:pPr>
            <w:pStyle w:val="8AAD70E209274A94940160D7931C52DD"/>
          </w:pPr>
          <w:r>
            <w:rPr>
              <w:rStyle w:val="PlaceholderText"/>
              <w:rFonts w:hint="cs"/>
              <w:rtl/>
            </w:rPr>
            <w:t xml:space="preserve">             </w:t>
          </w:r>
          <w:r>
            <w:rPr>
              <w:rStyle w:val="PlaceholderText"/>
            </w:rPr>
            <w:t xml:space="preserve">            </w:t>
          </w:r>
          <w:r>
            <w:rPr>
              <w:rStyle w:val="PlaceholderText"/>
              <w:rFonts w:hint="cs"/>
              <w:rtl/>
            </w:rPr>
            <w:t xml:space="preserve">               </w:t>
          </w:r>
        </w:p>
      </w:docPartBody>
    </w:docPart>
    <w:docPart>
      <w:docPartPr>
        <w:name w:val="F3CDE3B7DEAE41D2AA9B6EDA5CD5D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E5A24-9F32-4028-97C9-534909A99B4E}"/>
      </w:docPartPr>
      <w:docPartBody>
        <w:p w:rsidR="00E71588" w:rsidRDefault="001A1CA3">
          <w:pPr>
            <w:pStyle w:val="F3CDE3B7DEAE41D2AA9B6EDA5CD5D0FA"/>
          </w:pPr>
          <w:r>
            <w:rPr>
              <w:rStyle w:val="PlaceholderText"/>
              <w:rFonts w:hint="cs"/>
              <w:rtl/>
            </w:rPr>
            <w:t xml:space="preserve">              </w:t>
          </w:r>
          <w:r>
            <w:rPr>
              <w:rStyle w:val="PlaceholderText"/>
            </w:rPr>
            <w:t xml:space="preserve">   </w:t>
          </w:r>
        </w:p>
      </w:docPartBody>
    </w:docPart>
    <w:docPart>
      <w:docPartPr>
        <w:name w:val="8BE051495B0B458389DCDF7159BFE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C53E7-5902-4881-BE8B-0FF65624B7C4}"/>
      </w:docPartPr>
      <w:docPartBody>
        <w:p w:rsidR="00E71588" w:rsidRDefault="001A1CA3">
          <w:pPr>
            <w:pStyle w:val="8BE051495B0B458389DCDF7159BFE0BF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B1C4C880896744A0B2D8FC64B0B56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70246-FA05-4294-BAC4-985DC675C8D8}"/>
      </w:docPartPr>
      <w:docPartBody>
        <w:p w:rsidR="00E71588" w:rsidRDefault="001A1CA3">
          <w:pPr>
            <w:pStyle w:val="B1C4C880896744A0B2D8FC64B0B56340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F6D67C9388F14DDCB9B75FC39B364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2328F-CBF7-4BF8-AF4B-2B8BDCE9BC1E}"/>
      </w:docPartPr>
      <w:docPartBody>
        <w:p w:rsidR="00E71588" w:rsidRDefault="001A1CA3">
          <w:pPr>
            <w:pStyle w:val="F6D67C9388F14DDCB9B75FC39B364A13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BD7B8C73EEAB40A4952080371CBB0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A1069-995A-4135-A41D-103D22379AE9}"/>
      </w:docPartPr>
      <w:docPartBody>
        <w:p w:rsidR="00E71588" w:rsidRDefault="001A1CA3">
          <w:pPr>
            <w:pStyle w:val="BD7B8C73EEAB40A4952080371CBB0BED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7B7285B8AB0142608005EF49DBA28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C44D1-F7EF-4596-9395-11AEFFA7F665}"/>
      </w:docPartPr>
      <w:docPartBody>
        <w:p w:rsidR="00E71588" w:rsidRDefault="001A1CA3">
          <w:pPr>
            <w:pStyle w:val="7B7285B8AB0142608005EF49DBA2805C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2FAE28403F8245DB8586A506D539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D5D0D-5A80-446D-B9B3-09AEC408050C}"/>
      </w:docPartPr>
      <w:docPartBody>
        <w:p w:rsidR="00E71588" w:rsidRDefault="001A1CA3">
          <w:pPr>
            <w:pStyle w:val="2FAE28403F8245DB8586A506D5395C58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321D7F641CAC4B25B4D4491AD2361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2C3EC-CBBD-44A9-8975-601F7CFA2155}"/>
      </w:docPartPr>
      <w:docPartBody>
        <w:p w:rsidR="00E71588" w:rsidRDefault="001A1CA3">
          <w:pPr>
            <w:pStyle w:val="321D7F641CAC4B25B4D4491AD2361CE0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0F34DF75D1394E82ACEBE3DF3460B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BD0F-BCC2-4E7F-B90E-A54FFE082CBB}"/>
      </w:docPartPr>
      <w:docPartBody>
        <w:p w:rsidR="00E71588" w:rsidRDefault="001A1CA3">
          <w:pPr>
            <w:pStyle w:val="0F34DF75D1394E82ACEBE3DF3460B4C7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CBD62EBDB7874B54857FA7E5F0164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E74CF-967E-4C09-9CC7-D32F2438AF18}"/>
      </w:docPartPr>
      <w:docPartBody>
        <w:p w:rsidR="00E71588" w:rsidRDefault="001A1CA3">
          <w:pPr>
            <w:pStyle w:val="CBD62EBDB7874B54857FA7E5F0164BC1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1667937FA46B45AAA6907607CAE75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E095B-E114-4224-9891-A0529D9B3583}"/>
      </w:docPartPr>
      <w:docPartBody>
        <w:p w:rsidR="00E71588" w:rsidRDefault="001A1CA3">
          <w:pPr>
            <w:pStyle w:val="1667937FA46B45AAA6907607CAE75E7E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862982A913B34CD2973F6721AF502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ECCB9-E7F2-4176-9575-D7A17D450DA5}"/>
      </w:docPartPr>
      <w:docPartBody>
        <w:p w:rsidR="00E71588" w:rsidRDefault="001A1CA3">
          <w:pPr>
            <w:pStyle w:val="862982A913B34CD2973F6721AF502DCE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887C6802B63D47A2972FB3F242088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5C776-EC52-4702-98BB-B668966B0C23}"/>
      </w:docPartPr>
      <w:docPartBody>
        <w:p w:rsidR="00E71588" w:rsidRDefault="001A1CA3">
          <w:pPr>
            <w:pStyle w:val="887C6802B63D47A2972FB3F2420883EB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6BC6210D6E4D4382B7FFF56DC1347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C1F49-58F2-4788-8D65-0F5F6CA1887C}"/>
      </w:docPartPr>
      <w:docPartBody>
        <w:p w:rsidR="00E71588" w:rsidRDefault="001A1CA3">
          <w:pPr>
            <w:pStyle w:val="6BC6210D6E4D4382B7FFF56DC13475E5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DB3861BD55C841F0837F1597C03C9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A5833-D45C-44E1-B133-AA67EB812C8B}"/>
      </w:docPartPr>
      <w:docPartBody>
        <w:p w:rsidR="00E71588" w:rsidRDefault="001A1CA3">
          <w:pPr>
            <w:pStyle w:val="DB3861BD55C841F0837F1597C03C949E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C489B9DE1F7F44E5BE5215B777DF1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36DF5-A6C0-47AD-9ED2-366FCB769760}"/>
      </w:docPartPr>
      <w:docPartBody>
        <w:p w:rsidR="00E71588" w:rsidRDefault="001A1CA3">
          <w:pPr>
            <w:pStyle w:val="C489B9DE1F7F44E5BE5215B777DF1817"/>
          </w:pPr>
          <w:r>
            <w:rPr>
              <w:rFonts w:hint="cs"/>
              <w:rtl/>
            </w:rPr>
            <w:t xml:space="preserve">            </w:t>
          </w:r>
        </w:p>
      </w:docPartBody>
    </w:docPart>
    <w:docPart>
      <w:docPartPr>
        <w:name w:val="FD89586BD2D6485C9B1510F5D7B73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336A2-004A-4248-8E32-A6BDE8AB5DE5}"/>
      </w:docPartPr>
      <w:docPartBody>
        <w:p w:rsidR="00E71588" w:rsidRDefault="001A1CA3">
          <w:pPr>
            <w:pStyle w:val="FD89586BD2D6485C9B1510F5D7B73DBE"/>
          </w:pPr>
          <w:r>
            <w:rPr>
              <w:rFonts w:hint="cs"/>
              <w:rtl/>
            </w:rPr>
            <w:t xml:space="preserve">                                                                                                                                 </w:t>
          </w:r>
        </w:p>
      </w:docPartBody>
    </w:docPart>
    <w:docPart>
      <w:docPartPr>
        <w:name w:val="75D25A6C0C5E4A76A61430CBFCAB2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39427-F8E0-4970-AD2E-A95E5C4F4D65}"/>
      </w:docPartPr>
      <w:docPartBody>
        <w:p w:rsidR="00E71588" w:rsidRDefault="001A1CA3">
          <w:pPr>
            <w:pStyle w:val="75D25A6C0C5E4A76A61430CBFCAB21C3"/>
          </w:pPr>
          <w:r>
            <w:rPr>
              <w:rFonts w:hint="cs"/>
              <w:sz w:val="28"/>
              <w:szCs w:val="28"/>
              <w:rtl/>
            </w:rPr>
            <w:t xml:space="preserve">                                 </w:t>
          </w:r>
        </w:p>
      </w:docPartBody>
    </w:docPart>
    <w:docPart>
      <w:docPartPr>
        <w:name w:val="594523DA85AA4A71A854008601771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EDE5C-EB49-4DED-A3AA-1ABC976B492F}"/>
      </w:docPartPr>
      <w:docPartBody>
        <w:p w:rsidR="00E71588" w:rsidRDefault="001A1CA3">
          <w:pPr>
            <w:pStyle w:val="594523DA85AA4A71A854008601771617"/>
          </w:pPr>
          <w:r>
            <w:rPr>
              <w:rFonts w:hint="cs"/>
              <w:sz w:val="28"/>
              <w:szCs w:val="28"/>
              <w:rtl/>
            </w:rPr>
            <w:t xml:space="preserve">                            </w:t>
          </w:r>
        </w:p>
      </w:docPartBody>
    </w:docPart>
    <w:docPart>
      <w:docPartPr>
        <w:name w:val="3640F49CBDA7418582AF58AB9DE59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16BEA-4E7E-4397-93A5-5BE86EC74B03}"/>
      </w:docPartPr>
      <w:docPartBody>
        <w:p w:rsidR="00E71588" w:rsidRDefault="001A1CA3">
          <w:pPr>
            <w:pStyle w:val="3640F49CBDA7418582AF58AB9DE59767"/>
          </w:pPr>
          <w:r>
            <w:rPr>
              <w:rStyle w:val="PlaceholderText"/>
              <w:rFonts w:hint="cs"/>
              <w:rtl/>
            </w:rPr>
            <w:t xml:space="preserve">                        </w:t>
          </w:r>
        </w:p>
      </w:docPartBody>
    </w:docPart>
    <w:docPart>
      <w:docPartPr>
        <w:name w:val="93F4DE40702C4C82B183CBB19C9BB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A1608-EA59-4206-A1B4-DA1094D7BFFE}"/>
      </w:docPartPr>
      <w:docPartBody>
        <w:p w:rsidR="00E71588" w:rsidRDefault="001A1CA3">
          <w:pPr>
            <w:pStyle w:val="93F4DE40702C4C82B183CBB19C9BBEF7"/>
          </w:pPr>
          <w:r w:rsidRPr="008A3637">
            <w:rPr>
              <w:rStyle w:val="PlaceholderText"/>
            </w:rPr>
            <w:t>Choose an item.</w:t>
          </w:r>
        </w:p>
      </w:docPartBody>
    </w:docPart>
    <w:docPart>
      <w:docPartPr>
        <w:name w:val="67E7667A775945E8B23232D02E8F3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1EC15-232C-4D65-811A-E11631250207}"/>
      </w:docPartPr>
      <w:docPartBody>
        <w:p w:rsidR="00E71588" w:rsidRDefault="001A1CA3">
          <w:pPr>
            <w:pStyle w:val="67E7667A775945E8B23232D02E8F3374"/>
          </w:pPr>
          <w:r>
            <w:rPr>
              <w:rFonts w:hint="cs"/>
              <w:sz w:val="28"/>
              <w:szCs w:val="28"/>
              <w:rtl/>
            </w:rPr>
            <w:t xml:space="preserve">         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CA3"/>
    <w:rsid w:val="001A1CA3"/>
    <w:rsid w:val="003E5437"/>
    <w:rsid w:val="006C4861"/>
    <w:rsid w:val="00E7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F9788B0AE748D6AB99F047E9C019EC">
    <w:name w:val="E8F9788B0AE748D6AB99F047E9C019EC"/>
  </w:style>
  <w:style w:type="paragraph" w:customStyle="1" w:styleId="16524B20A48E4A438B284B986C40EC34">
    <w:name w:val="16524B20A48E4A438B284B986C40EC34"/>
  </w:style>
  <w:style w:type="paragraph" w:customStyle="1" w:styleId="3DA80D5DAEF744188CECA54D16F6C372">
    <w:name w:val="3DA80D5DAEF744188CECA54D16F6C372"/>
  </w:style>
  <w:style w:type="paragraph" w:customStyle="1" w:styleId="33A25B3A205B4C5592856B69E3742BB6">
    <w:name w:val="33A25B3A205B4C5592856B69E3742BB6"/>
  </w:style>
  <w:style w:type="paragraph" w:customStyle="1" w:styleId="B8F7FA5D2C124216ACF76A4C24DCE95A">
    <w:name w:val="B8F7FA5D2C124216ACF76A4C24DCE95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3A2A9AFD56D44CA8D5A08111ECB7744">
    <w:name w:val="C3A2A9AFD56D44CA8D5A08111ECB7744"/>
  </w:style>
  <w:style w:type="paragraph" w:customStyle="1" w:styleId="07C2712A98774F5199F43C11BBAC76CA">
    <w:name w:val="07C2712A98774F5199F43C11BBAC76CA"/>
  </w:style>
  <w:style w:type="paragraph" w:customStyle="1" w:styleId="3C7D8646782342FD9C2743C338E1C1D3">
    <w:name w:val="3C7D8646782342FD9C2743C338E1C1D3"/>
  </w:style>
  <w:style w:type="paragraph" w:customStyle="1" w:styleId="10CBB3E14BCB49A2A8DFD5BD07A59D6C">
    <w:name w:val="10CBB3E14BCB49A2A8DFD5BD07A59D6C"/>
  </w:style>
  <w:style w:type="paragraph" w:customStyle="1" w:styleId="AB223BDEAC254FF98C99AF1DBAEA8BE2">
    <w:name w:val="AB223BDEAC254FF98C99AF1DBAEA8BE2"/>
  </w:style>
  <w:style w:type="paragraph" w:customStyle="1" w:styleId="453E7276810C49D6BD88BF28C8BF786A">
    <w:name w:val="453E7276810C49D6BD88BF28C8BF786A"/>
  </w:style>
  <w:style w:type="paragraph" w:customStyle="1" w:styleId="2C5498B5DFD545A7A05A1C803864CCAB">
    <w:name w:val="2C5498B5DFD545A7A05A1C803864CCAB"/>
  </w:style>
  <w:style w:type="paragraph" w:customStyle="1" w:styleId="33C226D791FD483A8811FBF27E8613CA">
    <w:name w:val="33C226D791FD483A8811FBF27E8613CA"/>
  </w:style>
  <w:style w:type="paragraph" w:customStyle="1" w:styleId="8EC6D2C033FF4E1B9F7BC180CA7D01EE">
    <w:name w:val="8EC6D2C033FF4E1B9F7BC180CA7D01EE"/>
  </w:style>
  <w:style w:type="paragraph" w:customStyle="1" w:styleId="D901E9A443CA4CE1BAB307CEE656755B">
    <w:name w:val="D901E9A443CA4CE1BAB307CEE656755B"/>
  </w:style>
  <w:style w:type="paragraph" w:customStyle="1" w:styleId="C7FC7E2422A447D08DA59C8243A34736">
    <w:name w:val="C7FC7E2422A447D08DA59C8243A34736"/>
  </w:style>
  <w:style w:type="paragraph" w:customStyle="1" w:styleId="81CBDE8FFAC94FB68BEDA2A5F805DAC8">
    <w:name w:val="81CBDE8FFAC94FB68BEDA2A5F805DAC8"/>
  </w:style>
  <w:style w:type="paragraph" w:customStyle="1" w:styleId="8C1DF03A769D4B7B96E85170757ACDA3">
    <w:name w:val="8C1DF03A769D4B7B96E85170757ACDA3"/>
  </w:style>
  <w:style w:type="paragraph" w:customStyle="1" w:styleId="C402794A50274F519F411D5AAF3AE0B2">
    <w:name w:val="C402794A50274F519F411D5AAF3AE0B2"/>
  </w:style>
  <w:style w:type="paragraph" w:customStyle="1" w:styleId="7729B05ACA8A444AA9810E52B3AE58F5">
    <w:name w:val="7729B05ACA8A444AA9810E52B3AE58F5"/>
  </w:style>
  <w:style w:type="paragraph" w:customStyle="1" w:styleId="BD3ADD4DF9814407A2C403EAE2338DF9">
    <w:name w:val="BD3ADD4DF9814407A2C403EAE2338DF9"/>
  </w:style>
  <w:style w:type="paragraph" w:customStyle="1" w:styleId="47CF99EDD5604755998B7EE93DCF9044">
    <w:name w:val="47CF99EDD5604755998B7EE93DCF9044"/>
  </w:style>
  <w:style w:type="paragraph" w:customStyle="1" w:styleId="7E2C85D5383F46299C4F31484CED39CC">
    <w:name w:val="7E2C85D5383F46299C4F31484CED39CC"/>
  </w:style>
  <w:style w:type="paragraph" w:customStyle="1" w:styleId="F68D061F98D0426FA59757A36619C5B3">
    <w:name w:val="F68D061F98D0426FA59757A36619C5B3"/>
  </w:style>
  <w:style w:type="paragraph" w:customStyle="1" w:styleId="642DB45042714D94B27BA9E2E8397607">
    <w:name w:val="642DB45042714D94B27BA9E2E8397607"/>
  </w:style>
  <w:style w:type="paragraph" w:customStyle="1" w:styleId="AC62A6F42ADC4C3EA7EB57CF76E10076">
    <w:name w:val="AC62A6F42ADC4C3EA7EB57CF76E10076"/>
  </w:style>
  <w:style w:type="paragraph" w:customStyle="1" w:styleId="13469ADAAA70471EA3A45139A8BB2606">
    <w:name w:val="13469ADAAA70471EA3A45139A8BB2606"/>
  </w:style>
  <w:style w:type="paragraph" w:customStyle="1" w:styleId="C1A42E9042664F61BA3E081A961A0766">
    <w:name w:val="C1A42E9042664F61BA3E081A961A0766"/>
  </w:style>
  <w:style w:type="paragraph" w:customStyle="1" w:styleId="9F6354FAE2C145BFA3FDBDA511E17E41">
    <w:name w:val="9F6354FAE2C145BFA3FDBDA511E17E41"/>
  </w:style>
  <w:style w:type="paragraph" w:customStyle="1" w:styleId="7A24287508D843CC9DCCA65954AE8B23">
    <w:name w:val="7A24287508D843CC9DCCA65954AE8B23"/>
  </w:style>
  <w:style w:type="paragraph" w:customStyle="1" w:styleId="2CDEBDEF58294F3EB79268DE0043616A">
    <w:name w:val="2CDEBDEF58294F3EB79268DE0043616A"/>
  </w:style>
  <w:style w:type="paragraph" w:customStyle="1" w:styleId="B9A1C4C81F284ED9B890C181F0270893">
    <w:name w:val="B9A1C4C81F284ED9B890C181F0270893"/>
  </w:style>
  <w:style w:type="paragraph" w:customStyle="1" w:styleId="C77330D02F4440D2824A46A3FDFE6518">
    <w:name w:val="C77330D02F4440D2824A46A3FDFE6518"/>
  </w:style>
  <w:style w:type="paragraph" w:customStyle="1" w:styleId="AF27ACD85A9A446C9A549DE9A22399D1">
    <w:name w:val="AF27ACD85A9A446C9A549DE9A22399D1"/>
  </w:style>
  <w:style w:type="paragraph" w:customStyle="1" w:styleId="99B4F825E415486288774E5F0E0A4CAA">
    <w:name w:val="99B4F825E415486288774E5F0E0A4CAA"/>
  </w:style>
  <w:style w:type="paragraph" w:customStyle="1" w:styleId="0E72F26793F046ADA0E85F4EF88E336D">
    <w:name w:val="0E72F26793F046ADA0E85F4EF88E336D"/>
  </w:style>
  <w:style w:type="paragraph" w:customStyle="1" w:styleId="D2D2CF79ACAD40A78EC435AC4226C5EC">
    <w:name w:val="D2D2CF79ACAD40A78EC435AC4226C5EC"/>
  </w:style>
  <w:style w:type="paragraph" w:customStyle="1" w:styleId="2879639B6CCE460A83228FF8581E7917">
    <w:name w:val="2879639B6CCE460A83228FF8581E7917"/>
  </w:style>
  <w:style w:type="paragraph" w:customStyle="1" w:styleId="204DDF76A49749EF8FC4AB0881FF2D51">
    <w:name w:val="204DDF76A49749EF8FC4AB0881FF2D51"/>
  </w:style>
  <w:style w:type="paragraph" w:customStyle="1" w:styleId="0AD1968BE57848FF8E34C77062F5BA10">
    <w:name w:val="0AD1968BE57848FF8E34C77062F5BA10"/>
  </w:style>
  <w:style w:type="paragraph" w:customStyle="1" w:styleId="042E672705534D1DBA59B535B03D6581">
    <w:name w:val="042E672705534D1DBA59B535B03D6581"/>
  </w:style>
  <w:style w:type="paragraph" w:customStyle="1" w:styleId="957CF517642D4933A023257D43626855">
    <w:name w:val="957CF517642D4933A023257D43626855"/>
  </w:style>
  <w:style w:type="paragraph" w:customStyle="1" w:styleId="43CE4175047847D2A1D2688EB87C27DE">
    <w:name w:val="43CE4175047847D2A1D2688EB87C27DE"/>
  </w:style>
  <w:style w:type="paragraph" w:customStyle="1" w:styleId="F98C0ED1C67041C19A8E8D11985C13E1">
    <w:name w:val="F98C0ED1C67041C19A8E8D11985C13E1"/>
  </w:style>
  <w:style w:type="paragraph" w:customStyle="1" w:styleId="35CB0FCF264F4984A18818B70610139B">
    <w:name w:val="35CB0FCF264F4984A18818B70610139B"/>
  </w:style>
  <w:style w:type="paragraph" w:customStyle="1" w:styleId="961E52BB7EF44BB4B3542F237BB4BDAD">
    <w:name w:val="961E52BB7EF44BB4B3542F237BB4BDAD"/>
  </w:style>
  <w:style w:type="paragraph" w:customStyle="1" w:styleId="D41C7036056548468E6B5CBEC9BA46BE">
    <w:name w:val="D41C7036056548468E6B5CBEC9BA46BE"/>
  </w:style>
  <w:style w:type="paragraph" w:customStyle="1" w:styleId="64E5095240494DD0B7472E9DBCBB7B6B">
    <w:name w:val="64E5095240494DD0B7472E9DBCBB7B6B"/>
  </w:style>
  <w:style w:type="paragraph" w:customStyle="1" w:styleId="622B0E9161B5419291EE7ADF01F5421F">
    <w:name w:val="622B0E9161B5419291EE7ADF01F5421F"/>
  </w:style>
  <w:style w:type="paragraph" w:customStyle="1" w:styleId="016A84B1BCAD4832A746937EB5D4469F">
    <w:name w:val="016A84B1BCAD4832A746937EB5D4469F"/>
  </w:style>
  <w:style w:type="paragraph" w:customStyle="1" w:styleId="ADBAF58276A040639A3FD379CBA850F7">
    <w:name w:val="ADBAF58276A040639A3FD379CBA850F7"/>
  </w:style>
  <w:style w:type="paragraph" w:customStyle="1" w:styleId="E9B6CD03766F44E3AA4145A3E2B9AF33">
    <w:name w:val="E9B6CD03766F44E3AA4145A3E2B9AF33"/>
  </w:style>
  <w:style w:type="paragraph" w:customStyle="1" w:styleId="37670C6E19EA42699CABEAB60FFB16B6">
    <w:name w:val="37670C6E19EA42699CABEAB60FFB16B6"/>
  </w:style>
  <w:style w:type="paragraph" w:customStyle="1" w:styleId="650EC3C67B6F4399B9515D1E49802C8F">
    <w:name w:val="650EC3C67B6F4399B9515D1E49802C8F"/>
  </w:style>
  <w:style w:type="paragraph" w:customStyle="1" w:styleId="BEA8E32416DA4BF39CC3F956D8DACCC5">
    <w:name w:val="BEA8E32416DA4BF39CC3F956D8DACCC5"/>
  </w:style>
  <w:style w:type="paragraph" w:customStyle="1" w:styleId="09FC7993121D43D593815CA495D30FAD">
    <w:name w:val="09FC7993121D43D593815CA495D30FAD"/>
  </w:style>
  <w:style w:type="paragraph" w:customStyle="1" w:styleId="004D4EEB696B4A69801F388FF05FDC8B">
    <w:name w:val="004D4EEB696B4A69801F388FF05FDC8B"/>
  </w:style>
  <w:style w:type="paragraph" w:customStyle="1" w:styleId="9EEECA4022AA48DCBCC7BF180E99157C">
    <w:name w:val="9EEECA4022AA48DCBCC7BF180E99157C"/>
  </w:style>
  <w:style w:type="paragraph" w:customStyle="1" w:styleId="5773EEFFFE6A4B1E9973CB97A9B95808">
    <w:name w:val="5773EEFFFE6A4B1E9973CB97A9B95808"/>
  </w:style>
  <w:style w:type="paragraph" w:customStyle="1" w:styleId="D0C4244A15274574B11D2669197FE1BC">
    <w:name w:val="D0C4244A15274574B11D2669197FE1BC"/>
  </w:style>
  <w:style w:type="paragraph" w:customStyle="1" w:styleId="EFBE596FDA6B4C7DBB98913E252ED793">
    <w:name w:val="EFBE596FDA6B4C7DBB98913E252ED793"/>
  </w:style>
  <w:style w:type="paragraph" w:customStyle="1" w:styleId="892EB5BD1FBF4F7699F0DD26282D1D45">
    <w:name w:val="892EB5BD1FBF4F7699F0DD26282D1D45"/>
  </w:style>
  <w:style w:type="paragraph" w:customStyle="1" w:styleId="3A30B459273743A1A6EABC87FFE69E3A">
    <w:name w:val="3A30B459273743A1A6EABC87FFE69E3A"/>
  </w:style>
  <w:style w:type="paragraph" w:customStyle="1" w:styleId="3FFAF2E9CDC74F559CB423FF44CF5AED">
    <w:name w:val="3FFAF2E9CDC74F559CB423FF44CF5AED"/>
  </w:style>
  <w:style w:type="paragraph" w:customStyle="1" w:styleId="4E0AAE620FD84E7E96C593B6C2937E08">
    <w:name w:val="4E0AAE620FD84E7E96C593B6C2937E08"/>
  </w:style>
  <w:style w:type="paragraph" w:customStyle="1" w:styleId="6655633F661F4EBC9104879BDA02B956">
    <w:name w:val="6655633F661F4EBC9104879BDA02B956"/>
  </w:style>
  <w:style w:type="paragraph" w:customStyle="1" w:styleId="DF19D8D8D46A438DAB654C458F647C05">
    <w:name w:val="DF19D8D8D46A438DAB654C458F647C05"/>
  </w:style>
  <w:style w:type="paragraph" w:customStyle="1" w:styleId="B95C500C1DB844B9821EC92D2FE6D7E2">
    <w:name w:val="B95C500C1DB844B9821EC92D2FE6D7E2"/>
  </w:style>
  <w:style w:type="paragraph" w:customStyle="1" w:styleId="F97BDDFF1FBF48F186A76369F2BA36B3">
    <w:name w:val="F97BDDFF1FBF48F186A76369F2BA36B3"/>
  </w:style>
  <w:style w:type="paragraph" w:customStyle="1" w:styleId="4256F481409F4CC281081757AB6E76EF">
    <w:name w:val="4256F481409F4CC281081757AB6E76EF"/>
  </w:style>
  <w:style w:type="paragraph" w:customStyle="1" w:styleId="40CC210AF33E4C47B01E752E6119D9B5">
    <w:name w:val="40CC210AF33E4C47B01E752E6119D9B5"/>
  </w:style>
  <w:style w:type="paragraph" w:customStyle="1" w:styleId="005DF40E3BC3492192912EA39EB90397">
    <w:name w:val="005DF40E3BC3492192912EA39EB90397"/>
  </w:style>
  <w:style w:type="paragraph" w:customStyle="1" w:styleId="FEEA01677FC74216933433E9556BA936">
    <w:name w:val="FEEA01677FC74216933433E9556BA936"/>
  </w:style>
  <w:style w:type="paragraph" w:customStyle="1" w:styleId="D7F23A50F5AD47178242C6D97C090A8F">
    <w:name w:val="D7F23A50F5AD47178242C6D97C090A8F"/>
  </w:style>
  <w:style w:type="paragraph" w:customStyle="1" w:styleId="A0043D48F6A34BA184CBA988290D8F22">
    <w:name w:val="A0043D48F6A34BA184CBA988290D8F22"/>
  </w:style>
  <w:style w:type="paragraph" w:customStyle="1" w:styleId="14A300A8320E48268E2BD2D504770272">
    <w:name w:val="14A300A8320E48268E2BD2D504770272"/>
  </w:style>
  <w:style w:type="paragraph" w:customStyle="1" w:styleId="9BD393E134C3492992A7F712504A4032">
    <w:name w:val="9BD393E134C3492992A7F712504A4032"/>
  </w:style>
  <w:style w:type="paragraph" w:customStyle="1" w:styleId="78943707AF4D41D7A7CB85026227BF3F">
    <w:name w:val="78943707AF4D41D7A7CB85026227BF3F"/>
  </w:style>
  <w:style w:type="paragraph" w:customStyle="1" w:styleId="E3710B3D252447478791DD393DA645D2">
    <w:name w:val="E3710B3D252447478791DD393DA645D2"/>
  </w:style>
  <w:style w:type="paragraph" w:customStyle="1" w:styleId="0A05B3A0FBEF4795B62E98BEB63E20E4">
    <w:name w:val="0A05B3A0FBEF4795B62E98BEB63E20E4"/>
  </w:style>
  <w:style w:type="paragraph" w:customStyle="1" w:styleId="8B834AAB33EA4F9BBC1C9509AC6D70E2">
    <w:name w:val="8B834AAB33EA4F9BBC1C9509AC6D70E2"/>
  </w:style>
  <w:style w:type="paragraph" w:customStyle="1" w:styleId="47767D97361F456198B6A83C0EFB8748">
    <w:name w:val="47767D97361F456198B6A83C0EFB8748"/>
  </w:style>
  <w:style w:type="paragraph" w:customStyle="1" w:styleId="15D90E890D52471C96AAC5A1BC9EECAA">
    <w:name w:val="15D90E890D52471C96AAC5A1BC9EECAA"/>
  </w:style>
  <w:style w:type="paragraph" w:customStyle="1" w:styleId="BD8177BB1EB24521ADE5887E82E6CC94">
    <w:name w:val="BD8177BB1EB24521ADE5887E82E6CC94"/>
  </w:style>
  <w:style w:type="paragraph" w:customStyle="1" w:styleId="344E81EBE7CA49F682F2AC4411BD5443">
    <w:name w:val="344E81EBE7CA49F682F2AC4411BD5443"/>
  </w:style>
  <w:style w:type="paragraph" w:customStyle="1" w:styleId="DCB5AFE1E8C842BEACB3D7F923AF4612">
    <w:name w:val="DCB5AFE1E8C842BEACB3D7F923AF4612"/>
  </w:style>
  <w:style w:type="paragraph" w:customStyle="1" w:styleId="AD5D8B73312447D28E52B7D08E02D1ED">
    <w:name w:val="AD5D8B73312447D28E52B7D08E02D1ED"/>
  </w:style>
  <w:style w:type="paragraph" w:customStyle="1" w:styleId="5DC36653BE2542AA83BBA1E0D08F6D26">
    <w:name w:val="5DC36653BE2542AA83BBA1E0D08F6D26"/>
  </w:style>
  <w:style w:type="paragraph" w:customStyle="1" w:styleId="49C28E61F140449F8880049EA11E5B88">
    <w:name w:val="49C28E61F140449F8880049EA11E5B88"/>
  </w:style>
  <w:style w:type="paragraph" w:customStyle="1" w:styleId="BF5364F3CC9E4B69A8832B6DA5580F30">
    <w:name w:val="BF5364F3CC9E4B69A8832B6DA5580F30"/>
  </w:style>
  <w:style w:type="paragraph" w:customStyle="1" w:styleId="718DF3236BC0468E9877297BBF602541">
    <w:name w:val="718DF3236BC0468E9877297BBF602541"/>
  </w:style>
  <w:style w:type="paragraph" w:customStyle="1" w:styleId="676F22CAAC374E7D8F96DF45F1778DE3">
    <w:name w:val="676F22CAAC374E7D8F96DF45F1778DE3"/>
  </w:style>
  <w:style w:type="paragraph" w:customStyle="1" w:styleId="5477778330E54905B7290C91908A67C6">
    <w:name w:val="5477778330E54905B7290C91908A67C6"/>
  </w:style>
  <w:style w:type="paragraph" w:customStyle="1" w:styleId="A6B82A606915436FBAE54574ABDF1F72">
    <w:name w:val="A6B82A606915436FBAE54574ABDF1F72"/>
  </w:style>
  <w:style w:type="paragraph" w:customStyle="1" w:styleId="85C84E1DB917498EB79872D441811340">
    <w:name w:val="85C84E1DB917498EB79872D441811340"/>
  </w:style>
  <w:style w:type="paragraph" w:customStyle="1" w:styleId="5080F7BC47B24775A89A2856E7A3DE09">
    <w:name w:val="5080F7BC47B24775A89A2856E7A3DE09"/>
  </w:style>
  <w:style w:type="paragraph" w:customStyle="1" w:styleId="46192CA792E44EC7AAEEDC9373A37435">
    <w:name w:val="46192CA792E44EC7AAEEDC9373A37435"/>
  </w:style>
  <w:style w:type="paragraph" w:customStyle="1" w:styleId="62F8A7B29102489F87CECA9486ABEEC4">
    <w:name w:val="62F8A7B29102489F87CECA9486ABEEC4"/>
  </w:style>
  <w:style w:type="paragraph" w:customStyle="1" w:styleId="FDEAF2119F5C42EE85173A65AD23ADC9">
    <w:name w:val="FDEAF2119F5C42EE85173A65AD23ADC9"/>
  </w:style>
  <w:style w:type="paragraph" w:customStyle="1" w:styleId="060CD80D95A845AFADCEA666D46DE435">
    <w:name w:val="060CD80D95A845AFADCEA666D46DE435"/>
  </w:style>
  <w:style w:type="paragraph" w:customStyle="1" w:styleId="4E8CE55EB8724C3D91BA134B69F6A0EE">
    <w:name w:val="4E8CE55EB8724C3D91BA134B69F6A0EE"/>
  </w:style>
  <w:style w:type="paragraph" w:customStyle="1" w:styleId="C91910D5708C4CC48D88CAE4549E3E16">
    <w:name w:val="C91910D5708C4CC48D88CAE4549E3E16"/>
  </w:style>
  <w:style w:type="paragraph" w:customStyle="1" w:styleId="C7AED4A139AD4A6198B1E7353DAF92ED">
    <w:name w:val="C7AED4A139AD4A6198B1E7353DAF92ED"/>
  </w:style>
  <w:style w:type="paragraph" w:customStyle="1" w:styleId="6228975E20A146D29EFB8C0374FFD9A4">
    <w:name w:val="6228975E20A146D29EFB8C0374FFD9A4"/>
  </w:style>
  <w:style w:type="paragraph" w:customStyle="1" w:styleId="93F735974CAC4597AFCB89620EF9B8A5">
    <w:name w:val="93F735974CAC4597AFCB89620EF9B8A5"/>
  </w:style>
  <w:style w:type="paragraph" w:customStyle="1" w:styleId="B3D2534006B54D288C2391FC2FD26430">
    <w:name w:val="B3D2534006B54D288C2391FC2FD26430"/>
  </w:style>
  <w:style w:type="paragraph" w:customStyle="1" w:styleId="DBD3BED6FC4B4598A76D46C93498F086">
    <w:name w:val="DBD3BED6FC4B4598A76D46C93498F086"/>
  </w:style>
  <w:style w:type="paragraph" w:customStyle="1" w:styleId="19C1FA19D20E41F9B0DB65D2A54C2D77">
    <w:name w:val="19C1FA19D20E41F9B0DB65D2A54C2D77"/>
  </w:style>
  <w:style w:type="paragraph" w:customStyle="1" w:styleId="3E5AF2A39FCC41A990F40CC88F8E8C31">
    <w:name w:val="3E5AF2A39FCC41A990F40CC88F8E8C31"/>
  </w:style>
  <w:style w:type="paragraph" w:customStyle="1" w:styleId="C4ADAEF5AA9E4152869C3E4323D1B286">
    <w:name w:val="C4ADAEF5AA9E4152869C3E4323D1B286"/>
  </w:style>
  <w:style w:type="paragraph" w:customStyle="1" w:styleId="A52A66D3CE0A4263B2D4F81FB6F442D8">
    <w:name w:val="A52A66D3CE0A4263B2D4F81FB6F442D8"/>
  </w:style>
  <w:style w:type="paragraph" w:customStyle="1" w:styleId="7EA65D88C1744090BA1E7FC44195DE79">
    <w:name w:val="7EA65D88C1744090BA1E7FC44195DE79"/>
  </w:style>
  <w:style w:type="paragraph" w:customStyle="1" w:styleId="E708465CF88441258009909372A4ACF2">
    <w:name w:val="E708465CF88441258009909372A4ACF2"/>
  </w:style>
  <w:style w:type="paragraph" w:customStyle="1" w:styleId="A84E0D5C21B64AE8BE5D336B5846BDE2">
    <w:name w:val="A84E0D5C21B64AE8BE5D336B5846BDE2"/>
  </w:style>
  <w:style w:type="paragraph" w:customStyle="1" w:styleId="AA0A39D54318467A9A2C2635EC0CBEBB">
    <w:name w:val="AA0A39D54318467A9A2C2635EC0CBEBB"/>
  </w:style>
  <w:style w:type="paragraph" w:customStyle="1" w:styleId="DB1048A267A4424FBA4DCF25131C7936">
    <w:name w:val="DB1048A267A4424FBA4DCF25131C7936"/>
  </w:style>
  <w:style w:type="paragraph" w:customStyle="1" w:styleId="6D1CA858D2EB435F809DEA1EB9338C7F">
    <w:name w:val="6D1CA858D2EB435F809DEA1EB9338C7F"/>
  </w:style>
  <w:style w:type="paragraph" w:customStyle="1" w:styleId="18DB700206294A699874BDAF407C9843">
    <w:name w:val="18DB700206294A699874BDAF407C9843"/>
  </w:style>
  <w:style w:type="paragraph" w:customStyle="1" w:styleId="0CADF630B1FC4FEF99198214AC38306C">
    <w:name w:val="0CADF630B1FC4FEF99198214AC38306C"/>
  </w:style>
  <w:style w:type="paragraph" w:customStyle="1" w:styleId="669A95AAD7794D1A8A0C7BB1832CE850">
    <w:name w:val="669A95AAD7794D1A8A0C7BB1832CE850"/>
  </w:style>
  <w:style w:type="paragraph" w:customStyle="1" w:styleId="5BD1714A4A5246CB82F5F5A36D02EF67">
    <w:name w:val="5BD1714A4A5246CB82F5F5A36D02EF67"/>
  </w:style>
  <w:style w:type="paragraph" w:customStyle="1" w:styleId="AA8100C766B648D3A3257795E655131A">
    <w:name w:val="AA8100C766B648D3A3257795E655131A"/>
  </w:style>
  <w:style w:type="paragraph" w:customStyle="1" w:styleId="C42F898001F34045AF717EA072DE0495">
    <w:name w:val="C42F898001F34045AF717EA072DE0495"/>
  </w:style>
  <w:style w:type="paragraph" w:customStyle="1" w:styleId="53151B4A94004B108008AC7AF8C0D7AC">
    <w:name w:val="53151B4A94004B108008AC7AF8C0D7AC"/>
  </w:style>
  <w:style w:type="paragraph" w:customStyle="1" w:styleId="B9410B0B8A0B4848AB778B5674CEFED1">
    <w:name w:val="B9410B0B8A0B4848AB778B5674CEFED1"/>
  </w:style>
  <w:style w:type="paragraph" w:customStyle="1" w:styleId="E35CC4E612A848A7820FF6697BC0A33C">
    <w:name w:val="E35CC4E612A848A7820FF6697BC0A33C"/>
  </w:style>
  <w:style w:type="paragraph" w:customStyle="1" w:styleId="9E3D4C12BFEB4CD5A372012C567D2496">
    <w:name w:val="9E3D4C12BFEB4CD5A372012C567D2496"/>
  </w:style>
  <w:style w:type="paragraph" w:customStyle="1" w:styleId="69C0D2685B064AD281AE29CD8C2318D0">
    <w:name w:val="69C0D2685B064AD281AE29CD8C2318D0"/>
  </w:style>
  <w:style w:type="paragraph" w:customStyle="1" w:styleId="FE54CE8796EC4E7882158580E2778B2F">
    <w:name w:val="FE54CE8796EC4E7882158580E2778B2F"/>
  </w:style>
  <w:style w:type="paragraph" w:customStyle="1" w:styleId="2CE09FE7632446A494E035338346688A">
    <w:name w:val="2CE09FE7632446A494E035338346688A"/>
  </w:style>
  <w:style w:type="paragraph" w:customStyle="1" w:styleId="86C02EB11ED44C9AB8681ECDBEFEE550">
    <w:name w:val="86C02EB11ED44C9AB8681ECDBEFEE550"/>
  </w:style>
  <w:style w:type="paragraph" w:customStyle="1" w:styleId="19C650BC6BC34AA5A83518A06C8F22EE">
    <w:name w:val="19C650BC6BC34AA5A83518A06C8F22EE"/>
  </w:style>
  <w:style w:type="paragraph" w:customStyle="1" w:styleId="BD701B9F9C8D4C078F42BA3D99479975">
    <w:name w:val="BD701B9F9C8D4C078F42BA3D99479975"/>
  </w:style>
  <w:style w:type="paragraph" w:customStyle="1" w:styleId="791C83781E0A41C3BFB5AE343E035DFF">
    <w:name w:val="791C83781E0A41C3BFB5AE343E035DFF"/>
  </w:style>
  <w:style w:type="paragraph" w:customStyle="1" w:styleId="DFB0ECB54E8D4748ACC78DB4CA2C079C">
    <w:name w:val="DFB0ECB54E8D4748ACC78DB4CA2C079C"/>
  </w:style>
  <w:style w:type="paragraph" w:customStyle="1" w:styleId="1A536D0A3E554397A977FDEB0334B128">
    <w:name w:val="1A536D0A3E554397A977FDEB0334B128"/>
  </w:style>
  <w:style w:type="paragraph" w:customStyle="1" w:styleId="AC11531339B645C39158FB188A7C8787">
    <w:name w:val="AC11531339B645C39158FB188A7C8787"/>
  </w:style>
  <w:style w:type="paragraph" w:customStyle="1" w:styleId="2E7DD2F05784447080BBFF6EA14E36D2">
    <w:name w:val="2E7DD2F05784447080BBFF6EA14E36D2"/>
  </w:style>
  <w:style w:type="paragraph" w:customStyle="1" w:styleId="E1F94A4F198B42A9A1DA58F852B59675">
    <w:name w:val="E1F94A4F198B42A9A1DA58F852B59675"/>
  </w:style>
  <w:style w:type="paragraph" w:customStyle="1" w:styleId="5E1E81313D04477D8A9CF6891F1B13C7">
    <w:name w:val="5E1E81313D04477D8A9CF6891F1B13C7"/>
  </w:style>
  <w:style w:type="paragraph" w:customStyle="1" w:styleId="F486735730024E7AA159AAD54ADF9017">
    <w:name w:val="F486735730024E7AA159AAD54ADF9017"/>
  </w:style>
  <w:style w:type="paragraph" w:customStyle="1" w:styleId="98C7636605D14892A5CBE6E40E41581D">
    <w:name w:val="98C7636605D14892A5CBE6E40E41581D"/>
  </w:style>
  <w:style w:type="paragraph" w:customStyle="1" w:styleId="5E59972CC3D74026AA1F567978578D6A">
    <w:name w:val="5E59972CC3D74026AA1F567978578D6A"/>
  </w:style>
  <w:style w:type="paragraph" w:customStyle="1" w:styleId="98450C6DF7BC4069B6B676C0FD992842">
    <w:name w:val="98450C6DF7BC4069B6B676C0FD992842"/>
  </w:style>
  <w:style w:type="paragraph" w:customStyle="1" w:styleId="0188E598D070456DBCB4C124FB0A5E92">
    <w:name w:val="0188E598D070456DBCB4C124FB0A5E92"/>
  </w:style>
  <w:style w:type="paragraph" w:customStyle="1" w:styleId="A3A31E966F6F42EE9B21EA82DDFC33FD">
    <w:name w:val="A3A31E966F6F42EE9B21EA82DDFC33FD"/>
  </w:style>
  <w:style w:type="paragraph" w:customStyle="1" w:styleId="6532CD01E988459AAC0D6E840837AE50">
    <w:name w:val="6532CD01E988459AAC0D6E840837AE50"/>
  </w:style>
  <w:style w:type="paragraph" w:customStyle="1" w:styleId="5D751FB4B10A47238773D08C818ACFBB">
    <w:name w:val="5D751FB4B10A47238773D08C818ACFBB"/>
  </w:style>
  <w:style w:type="paragraph" w:customStyle="1" w:styleId="8F24EA7A1B7249E4B8C0706CF67FD7C8">
    <w:name w:val="8F24EA7A1B7249E4B8C0706CF67FD7C8"/>
  </w:style>
  <w:style w:type="paragraph" w:customStyle="1" w:styleId="EF4384D45E424D56953D1A468869411C">
    <w:name w:val="EF4384D45E424D56953D1A468869411C"/>
  </w:style>
  <w:style w:type="paragraph" w:customStyle="1" w:styleId="724728E201C34A4FB8F53D54E36E28E1">
    <w:name w:val="724728E201C34A4FB8F53D54E36E28E1"/>
  </w:style>
  <w:style w:type="paragraph" w:customStyle="1" w:styleId="9FC6C0FF3947444A88068992C8305C18">
    <w:name w:val="9FC6C0FF3947444A88068992C8305C18"/>
  </w:style>
  <w:style w:type="paragraph" w:customStyle="1" w:styleId="1A6D0BA1740642ADBBB23D87C750E8D5">
    <w:name w:val="1A6D0BA1740642ADBBB23D87C750E8D5"/>
  </w:style>
  <w:style w:type="paragraph" w:customStyle="1" w:styleId="AA3A7C4659D946148C26ED82995B0314">
    <w:name w:val="AA3A7C4659D946148C26ED82995B0314"/>
  </w:style>
  <w:style w:type="paragraph" w:customStyle="1" w:styleId="8CFF11158F454C2DA4B7D0659838FC38">
    <w:name w:val="8CFF11158F454C2DA4B7D0659838FC38"/>
  </w:style>
  <w:style w:type="paragraph" w:customStyle="1" w:styleId="4980B54E9EB14B609141FE0A10DF5E77">
    <w:name w:val="4980B54E9EB14B609141FE0A10DF5E77"/>
  </w:style>
  <w:style w:type="paragraph" w:customStyle="1" w:styleId="712ABB294D2B46ADA3EE817591431E12">
    <w:name w:val="712ABB294D2B46ADA3EE817591431E12"/>
  </w:style>
  <w:style w:type="paragraph" w:customStyle="1" w:styleId="259592AA857442F78A284D6E7909A143">
    <w:name w:val="259592AA857442F78A284D6E7909A143"/>
  </w:style>
  <w:style w:type="paragraph" w:customStyle="1" w:styleId="9B0C49A1931A4016A7060A9D6A785DF4">
    <w:name w:val="9B0C49A1931A4016A7060A9D6A785DF4"/>
  </w:style>
  <w:style w:type="paragraph" w:customStyle="1" w:styleId="D3E1E6191BD5407585541F55B9F301C4">
    <w:name w:val="D3E1E6191BD5407585541F55B9F301C4"/>
  </w:style>
  <w:style w:type="paragraph" w:customStyle="1" w:styleId="FD1A3323C2D746FD8F29BBDEAE7F8D33">
    <w:name w:val="FD1A3323C2D746FD8F29BBDEAE7F8D33"/>
  </w:style>
  <w:style w:type="paragraph" w:customStyle="1" w:styleId="ED05496271A248F8A9D4D1A9BD768F65">
    <w:name w:val="ED05496271A248F8A9D4D1A9BD768F65"/>
  </w:style>
  <w:style w:type="paragraph" w:customStyle="1" w:styleId="38BFF12A5AB945CC9DF6B41D52054B1E">
    <w:name w:val="38BFF12A5AB945CC9DF6B41D52054B1E"/>
  </w:style>
  <w:style w:type="paragraph" w:customStyle="1" w:styleId="93866C8DCE3D4CF7BB75E40FFBF76785">
    <w:name w:val="93866C8DCE3D4CF7BB75E40FFBF76785"/>
  </w:style>
  <w:style w:type="paragraph" w:customStyle="1" w:styleId="CC63A164A1EC4BB8B3015F52B8F48709">
    <w:name w:val="CC63A164A1EC4BB8B3015F52B8F48709"/>
  </w:style>
  <w:style w:type="paragraph" w:customStyle="1" w:styleId="40BF4F208C3448A6B10D60FF336DA755">
    <w:name w:val="40BF4F208C3448A6B10D60FF336DA755"/>
  </w:style>
  <w:style w:type="paragraph" w:customStyle="1" w:styleId="B28FCF057EA64F889A62E9F9604DBE25">
    <w:name w:val="B28FCF057EA64F889A62E9F9604DBE25"/>
  </w:style>
  <w:style w:type="paragraph" w:customStyle="1" w:styleId="07432EDBD63E4B74A73E9EC915B11193">
    <w:name w:val="07432EDBD63E4B74A73E9EC915B11193"/>
  </w:style>
  <w:style w:type="paragraph" w:customStyle="1" w:styleId="EA52E1F64E6E40EF86A6B54C0AF92525">
    <w:name w:val="EA52E1F64E6E40EF86A6B54C0AF92525"/>
  </w:style>
  <w:style w:type="paragraph" w:customStyle="1" w:styleId="F86430F7D0F042D3AC2557812D52E05E">
    <w:name w:val="F86430F7D0F042D3AC2557812D52E05E"/>
  </w:style>
  <w:style w:type="paragraph" w:customStyle="1" w:styleId="6F25C1AA3BD946FAAB9652C80E4A6515">
    <w:name w:val="6F25C1AA3BD946FAAB9652C80E4A6515"/>
  </w:style>
  <w:style w:type="paragraph" w:customStyle="1" w:styleId="80726BCF3C664BE9BA7955562031D464">
    <w:name w:val="80726BCF3C664BE9BA7955562031D464"/>
  </w:style>
  <w:style w:type="paragraph" w:customStyle="1" w:styleId="DA853AD4CBC741E6A70598DEBE88BCD5">
    <w:name w:val="DA853AD4CBC741E6A70598DEBE88BCD5"/>
  </w:style>
  <w:style w:type="paragraph" w:customStyle="1" w:styleId="81072C95476E4F1CAE04904D18AD3F69">
    <w:name w:val="81072C95476E4F1CAE04904D18AD3F69"/>
  </w:style>
  <w:style w:type="paragraph" w:customStyle="1" w:styleId="23A07A9BCEDB4F71BD381F716AADCD68">
    <w:name w:val="23A07A9BCEDB4F71BD381F716AADCD68"/>
  </w:style>
  <w:style w:type="paragraph" w:customStyle="1" w:styleId="FF47E7BE9EEA437E9C378C041DBB4365">
    <w:name w:val="FF47E7BE9EEA437E9C378C041DBB4365"/>
  </w:style>
  <w:style w:type="paragraph" w:customStyle="1" w:styleId="E6F8170C989B4C7CA26CAC9127360398">
    <w:name w:val="E6F8170C989B4C7CA26CAC9127360398"/>
  </w:style>
  <w:style w:type="paragraph" w:customStyle="1" w:styleId="DA2805A91E874EB6A82BB7779D690933">
    <w:name w:val="DA2805A91E874EB6A82BB7779D690933"/>
  </w:style>
  <w:style w:type="paragraph" w:customStyle="1" w:styleId="676575950063453ABBB3CA7FC2E88B08">
    <w:name w:val="676575950063453ABBB3CA7FC2E88B08"/>
  </w:style>
  <w:style w:type="paragraph" w:customStyle="1" w:styleId="E2DE15066EC34E82926DB2D696C2877A">
    <w:name w:val="E2DE15066EC34E82926DB2D696C2877A"/>
  </w:style>
  <w:style w:type="paragraph" w:customStyle="1" w:styleId="8F0CA4B418684138A9C9CF9DC0B53F30">
    <w:name w:val="8F0CA4B418684138A9C9CF9DC0B53F30"/>
  </w:style>
  <w:style w:type="paragraph" w:customStyle="1" w:styleId="108526E883FC400591895FCE005A2630">
    <w:name w:val="108526E883FC400591895FCE005A2630"/>
  </w:style>
  <w:style w:type="paragraph" w:customStyle="1" w:styleId="A62CE946048247538E8B8FB3F576A730">
    <w:name w:val="A62CE946048247538E8B8FB3F576A730"/>
  </w:style>
  <w:style w:type="paragraph" w:customStyle="1" w:styleId="DD49301D52F44C08AF44AFCFA81D3D39">
    <w:name w:val="DD49301D52F44C08AF44AFCFA81D3D39"/>
  </w:style>
  <w:style w:type="paragraph" w:customStyle="1" w:styleId="C33CC8E2D5814AD0A0C399E478691C64">
    <w:name w:val="C33CC8E2D5814AD0A0C399E478691C64"/>
  </w:style>
  <w:style w:type="paragraph" w:customStyle="1" w:styleId="94D474E69005496188FEF0C81B081294">
    <w:name w:val="94D474E69005496188FEF0C81B081294"/>
  </w:style>
  <w:style w:type="paragraph" w:customStyle="1" w:styleId="2A3BD967EB4E4DD789DF42D1B4CBE641">
    <w:name w:val="2A3BD967EB4E4DD789DF42D1B4CBE641"/>
  </w:style>
  <w:style w:type="paragraph" w:customStyle="1" w:styleId="EEA01C47D35F4EC3AE3BE6887B13FE85">
    <w:name w:val="EEA01C47D35F4EC3AE3BE6887B13FE85"/>
  </w:style>
  <w:style w:type="paragraph" w:customStyle="1" w:styleId="F6F1DCBF921B4D96909D45DB746D5DB7">
    <w:name w:val="F6F1DCBF921B4D96909D45DB746D5DB7"/>
  </w:style>
  <w:style w:type="paragraph" w:customStyle="1" w:styleId="E176602553F64A0D82DDEB32198BDCC7">
    <w:name w:val="E176602553F64A0D82DDEB32198BDCC7"/>
  </w:style>
  <w:style w:type="paragraph" w:customStyle="1" w:styleId="15F5A787455C4BCE8503AF00957E3197">
    <w:name w:val="15F5A787455C4BCE8503AF00957E3197"/>
  </w:style>
  <w:style w:type="paragraph" w:customStyle="1" w:styleId="15748938E2834187A17AC63C10B81F2D">
    <w:name w:val="15748938E2834187A17AC63C10B81F2D"/>
  </w:style>
  <w:style w:type="paragraph" w:customStyle="1" w:styleId="398051B4BE27496EA9D3330760310DFB">
    <w:name w:val="398051B4BE27496EA9D3330760310DFB"/>
  </w:style>
  <w:style w:type="paragraph" w:customStyle="1" w:styleId="F4CBEA943F3841D3912CFA42BB26843F">
    <w:name w:val="F4CBEA943F3841D3912CFA42BB26843F"/>
  </w:style>
  <w:style w:type="paragraph" w:customStyle="1" w:styleId="15518ADB6C664115B2786514B5363C20">
    <w:name w:val="15518ADB6C664115B2786514B5363C20"/>
  </w:style>
  <w:style w:type="paragraph" w:customStyle="1" w:styleId="E463319E1A3D4B6A8FA07930EF443EF0">
    <w:name w:val="E463319E1A3D4B6A8FA07930EF443EF0"/>
  </w:style>
  <w:style w:type="paragraph" w:customStyle="1" w:styleId="9701B66B528043758A530DE8AAA31132">
    <w:name w:val="9701B66B528043758A530DE8AAA31132"/>
  </w:style>
  <w:style w:type="paragraph" w:customStyle="1" w:styleId="7A260F6E0A3C46B6A7DF5207F81FB9D9">
    <w:name w:val="7A260F6E0A3C46B6A7DF5207F81FB9D9"/>
  </w:style>
  <w:style w:type="paragraph" w:customStyle="1" w:styleId="E64E6CBCF34C458ABE0B409A3EBAA920">
    <w:name w:val="E64E6CBCF34C458ABE0B409A3EBAA920"/>
  </w:style>
  <w:style w:type="paragraph" w:customStyle="1" w:styleId="C0FF1EF09D1D4A49BA57F8CB1F906FDA">
    <w:name w:val="C0FF1EF09D1D4A49BA57F8CB1F906FDA"/>
  </w:style>
  <w:style w:type="paragraph" w:customStyle="1" w:styleId="16FB38B26A84452AB4FA9AA88B99C8B7">
    <w:name w:val="16FB38B26A84452AB4FA9AA88B99C8B7"/>
  </w:style>
  <w:style w:type="paragraph" w:customStyle="1" w:styleId="8486F15383F345C5BF8CACF614C76FE0">
    <w:name w:val="8486F15383F345C5BF8CACF614C76FE0"/>
  </w:style>
  <w:style w:type="paragraph" w:customStyle="1" w:styleId="FD8DB6DCD0FB4323A56DE8B202E2C36D">
    <w:name w:val="FD8DB6DCD0FB4323A56DE8B202E2C36D"/>
  </w:style>
  <w:style w:type="paragraph" w:customStyle="1" w:styleId="A1C5ABBA548446F6B57A4DE185847718">
    <w:name w:val="A1C5ABBA548446F6B57A4DE185847718"/>
  </w:style>
  <w:style w:type="paragraph" w:customStyle="1" w:styleId="6A86A274EA574A1B85D376A600B09AF0">
    <w:name w:val="6A86A274EA574A1B85D376A600B09AF0"/>
  </w:style>
  <w:style w:type="paragraph" w:customStyle="1" w:styleId="CE3F9F8D7CD44F41BF9D1C726BADADE5">
    <w:name w:val="CE3F9F8D7CD44F41BF9D1C726BADADE5"/>
  </w:style>
  <w:style w:type="paragraph" w:customStyle="1" w:styleId="76D40B591F5743A1BEDF5C0FC28F68FA">
    <w:name w:val="76D40B591F5743A1BEDF5C0FC28F68FA"/>
  </w:style>
  <w:style w:type="paragraph" w:customStyle="1" w:styleId="BF4A553E36704594914481AF8183D453">
    <w:name w:val="BF4A553E36704594914481AF8183D453"/>
  </w:style>
  <w:style w:type="paragraph" w:customStyle="1" w:styleId="E2378DD4463543229848CBC57DCA06B5">
    <w:name w:val="E2378DD4463543229848CBC57DCA06B5"/>
  </w:style>
  <w:style w:type="paragraph" w:customStyle="1" w:styleId="E1F5F792DC5A44CB9C566523A6D5A994">
    <w:name w:val="E1F5F792DC5A44CB9C566523A6D5A994"/>
  </w:style>
  <w:style w:type="paragraph" w:customStyle="1" w:styleId="B1869D7A21A5497DA1075EB7AF6CB69D">
    <w:name w:val="B1869D7A21A5497DA1075EB7AF6CB69D"/>
  </w:style>
  <w:style w:type="paragraph" w:customStyle="1" w:styleId="49F2F74DD4664D00B80438EE28514BB6">
    <w:name w:val="49F2F74DD4664D00B80438EE28514BB6"/>
  </w:style>
  <w:style w:type="paragraph" w:customStyle="1" w:styleId="7359B867922E4B499E353E3194C9F16C">
    <w:name w:val="7359B867922E4B499E353E3194C9F16C"/>
  </w:style>
  <w:style w:type="paragraph" w:customStyle="1" w:styleId="6FF782FD80ED493C9F6E21A926F85229">
    <w:name w:val="6FF782FD80ED493C9F6E21A926F85229"/>
  </w:style>
  <w:style w:type="paragraph" w:customStyle="1" w:styleId="B6D0738DF21749C7B70B751457141C45">
    <w:name w:val="B6D0738DF21749C7B70B751457141C45"/>
  </w:style>
  <w:style w:type="paragraph" w:customStyle="1" w:styleId="5456B5CBFAF54AB1A3DC1484264B93D3">
    <w:name w:val="5456B5CBFAF54AB1A3DC1484264B93D3"/>
  </w:style>
  <w:style w:type="paragraph" w:customStyle="1" w:styleId="29221D50753A48AD88A0D9B14220E740">
    <w:name w:val="29221D50753A48AD88A0D9B14220E740"/>
  </w:style>
  <w:style w:type="paragraph" w:customStyle="1" w:styleId="A380923585FA4186B142A7AB9F228EF6">
    <w:name w:val="A380923585FA4186B142A7AB9F228EF6"/>
  </w:style>
  <w:style w:type="paragraph" w:customStyle="1" w:styleId="06132F598CA7430482186D9235D51CBD">
    <w:name w:val="06132F598CA7430482186D9235D51CBD"/>
  </w:style>
  <w:style w:type="paragraph" w:customStyle="1" w:styleId="5372B1315232462EA7048C49F1B72535">
    <w:name w:val="5372B1315232462EA7048C49F1B72535"/>
  </w:style>
  <w:style w:type="paragraph" w:customStyle="1" w:styleId="A1B180F4978B48D1BAA4DA210FDA7603">
    <w:name w:val="A1B180F4978B48D1BAA4DA210FDA7603"/>
  </w:style>
  <w:style w:type="paragraph" w:customStyle="1" w:styleId="5D729DCE08CA43A8965B585EB0103E1F">
    <w:name w:val="5D729DCE08CA43A8965B585EB0103E1F"/>
  </w:style>
  <w:style w:type="paragraph" w:customStyle="1" w:styleId="CEE6D97EAB954FC0A931600F3F2A9695">
    <w:name w:val="CEE6D97EAB954FC0A931600F3F2A9695"/>
  </w:style>
  <w:style w:type="paragraph" w:customStyle="1" w:styleId="E6CBA286AC0B4BA2995019A73967F0B4">
    <w:name w:val="E6CBA286AC0B4BA2995019A73967F0B4"/>
  </w:style>
  <w:style w:type="paragraph" w:customStyle="1" w:styleId="3FF1B1B37EE14B3186DEC392BE723E3A">
    <w:name w:val="3FF1B1B37EE14B3186DEC392BE723E3A"/>
  </w:style>
  <w:style w:type="paragraph" w:customStyle="1" w:styleId="CE8E3C94E747481895F92862CCDA139A">
    <w:name w:val="CE8E3C94E747481895F92862CCDA139A"/>
  </w:style>
  <w:style w:type="paragraph" w:customStyle="1" w:styleId="14E0D970162E44FE98122C9BACFBE6CE">
    <w:name w:val="14E0D970162E44FE98122C9BACFBE6CE"/>
  </w:style>
  <w:style w:type="paragraph" w:customStyle="1" w:styleId="5BA866324EC7418481530EA9B3F13A97">
    <w:name w:val="5BA866324EC7418481530EA9B3F13A97"/>
  </w:style>
  <w:style w:type="paragraph" w:customStyle="1" w:styleId="0F95BB86C3474C408BE123E618DCD170">
    <w:name w:val="0F95BB86C3474C408BE123E618DCD170"/>
  </w:style>
  <w:style w:type="paragraph" w:customStyle="1" w:styleId="9D318D0B504E4643ACED4DADFF091781">
    <w:name w:val="9D318D0B504E4643ACED4DADFF091781"/>
  </w:style>
  <w:style w:type="paragraph" w:customStyle="1" w:styleId="6BCAC577920B4267A8CD4747456ACBDF">
    <w:name w:val="6BCAC577920B4267A8CD4747456ACBDF"/>
  </w:style>
  <w:style w:type="paragraph" w:customStyle="1" w:styleId="93F73584F1ED42EF885A227E4BCA46E3">
    <w:name w:val="93F73584F1ED42EF885A227E4BCA46E3"/>
  </w:style>
  <w:style w:type="paragraph" w:customStyle="1" w:styleId="54EB496A00CD463298233F73F72EB1FD">
    <w:name w:val="54EB496A00CD463298233F73F72EB1FD"/>
  </w:style>
  <w:style w:type="paragraph" w:customStyle="1" w:styleId="89FF143FBA9D4BA9A9A643AB3BE96610">
    <w:name w:val="89FF143FBA9D4BA9A9A643AB3BE96610"/>
  </w:style>
  <w:style w:type="paragraph" w:customStyle="1" w:styleId="79152A04BCD942F39655F936091247CB">
    <w:name w:val="79152A04BCD942F39655F936091247CB"/>
  </w:style>
  <w:style w:type="paragraph" w:customStyle="1" w:styleId="ED4432662C094601883014D6695C0D02">
    <w:name w:val="ED4432662C094601883014D6695C0D02"/>
  </w:style>
  <w:style w:type="paragraph" w:customStyle="1" w:styleId="169427D4507E416AA2CB9C7BD8971668">
    <w:name w:val="169427D4507E416AA2CB9C7BD8971668"/>
  </w:style>
  <w:style w:type="paragraph" w:customStyle="1" w:styleId="D6BC0E958398426A9E98010FCA009806">
    <w:name w:val="D6BC0E958398426A9E98010FCA009806"/>
  </w:style>
  <w:style w:type="paragraph" w:customStyle="1" w:styleId="A3770AC170474E1CA5B786A374F0947C">
    <w:name w:val="A3770AC170474E1CA5B786A374F0947C"/>
  </w:style>
  <w:style w:type="paragraph" w:customStyle="1" w:styleId="2ABFC2E39F8841739012C37950651876">
    <w:name w:val="2ABFC2E39F8841739012C37950651876"/>
  </w:style>
  <w:style w:type="paragraph" w:customStyle="1" w:styleId="83666D9B86764F4BA6D3EA4CDE91B7E9">
    <w:name w:val="83666D9B86764F4BA6D3EA4CDE91B7E9"/>
  </w:style>
  <w:style w:type="paragraph" w:customStyle="1" w:styleId="3A4A75CA1ECD425D9AC6A4539F9A11EE">
    <w:name w:val="3A4A75CA1ECD425D9AC6A4539F9A11EE"/>
  </w:style>
  <w:style w:type="paragraph" w:customStyle="1" w:styleId="BC9219A49EB24334B4C1AF2F497CDF17">
    <w:name w:val="BC9219A49EB24334B4C1AF2F497CDF17"/>
  </w:style>
  <w:style w:type="paragraph" w:customStyle="1" w:styleId="9F12B1FB917246A7A92B818D7361699D">
    <w:name w:val="9F12B1FB917246A7A92B818D7361699D"/>
  </w:style>
  <w:style w:type="paragraph" w:customStyle="1" w:styleId="5DF154F2F6F341669EF55B0FA890ABC2">
    <w:name w:val="5DF154F2F6F341669EF55B0FA890ABC2"/>
  </w:style>
  <w:style w:type="paragraph" w:customStyle="1" w:styleId="18906C15F9074E73B93DCCB1D5770DBE">
    <w:name w:val="18906C15F9074E73B93DCCB1D5770DBE"/>
  </w:style>
  <w:style w:type="paragraph" w:customStyle="1" w:styleId="9E281EEA61FC41308C87C71650431F51">
    <w:name w:val="9E281EEA61FC41308C87C71650431F51"/>
  </w:style>
  <w:style w:type="paragraph" w:customStyle="1" w:styleId="FD15FB63DBE449CF8E84A09D08ABD381">
    <w:name w:val="FD15FB63DBE449CF8E84A09D08ABD381"/>
  </w:style>
  <w:style w:type="paragraph" w:customStyle="1" w:styleId="472082699EF6447F846887B5EE1689D0">
    <w:name w:val="472082699EF6447F846887B5EE1689D0"/>
  </w:style>
  <w:style w:type="paragraph" w:customStyle="1" w:styleId="A5331763FAA24883A2258F461FF8BD50">
    <w:name w:val="A5331763FAA24883A2258F461FF8BD50"/>
  </w:style>
  <w:style w:type="paragraph" w:customStyle="1" w:styleId="E4333EED405849E485C9B53F699489CB">
    <w:name w:val="E4333EED405849E485C9B53F699489CB"/>
  </w:style>
  <w:style w:type="paragraph" w:customStyle="1" w:styleId="D3C792CDDD964678994BC2674A14BA6A">
    <w:name w:val="D3C792CDDD964678994BC2674A14BA6A"/>
  </w:style>
  <w:style w:type="paragraph" w:customStyle="1" w:styleId="9C824650EA424E88947209BA647DE3A3">
    <w:name w:val="9C824650EA424E88947209BA647DE3A3"/>
  </w:style>
  <w:style w:type="paragraph" w:customStyle="1" w:styleId="FF3478574B6242D9BB0D9BA691CD8115">
    <w:name w:val="FF3478574B6242D9BB0D9BA691CD8115"/>
  </w:style>
  <w:style w:type="paragraph" w:customStyle="1" w:styleId="BA2B471E15494777A751379EB167B625">
    <w:name w:val="BA2B471E15494777A751379EB167B625"/>
  </w:style>
  <w:style w:type="paragraph" w:customStyle="1" w:styleId="95139DA6B6344F3D8D171EE87BDC4026">
    <w:name w:val="95139DA6B6344F3D8D171EE87BDC4026"/>
  </w:style>
  <w:style w:type="paragraph" w:customStyle="1" w:styleId="933242730351428BB2B64D39E8132AE1">
    <w:name w:val="933242730351428BB2B64D39E8132AE1"/>
  </w:style>
  <w:style w:type="paragraph" w:customStyle="1" w:styleId="535FC10EEEF9423BB7A1D2C1692211AF">
    <w:name w:val="535FC10EEEF9423BB7A1D2C1692211AF"/>
  </w:style>
  <w:style w:type="paragraph" w:customStyle="1" w:styleId="9B480293D86B4387B574271BE73D1242">
    <w:name w:val="9B480293D86B4387B574271BE73D1242"/>
  </w:style>
  <w:style w:type="paragraph" w:customStyle="1" w:styleId="B6C516F2A2704FB8B2EDA249BB88A2C9">
    <w:name w:val="B6C516F2A2704FB8B2EDA249BB88A2C9"/>
  </w:style>
  <w:style w:type="paragraph" w:customStyle="1" w:styleId="3F5E97BFE0134BD5A9129B6B7E792EBA">
    <w:name w:val="3F5E97BFE0134BD5A9129B6B7E792EBA"/>
  </w:style>
  <w:style w:type="paragraph" w:customStyle="1" w:styleId="A4CE82B0C83C4436A050EA61F9013A0D">
    <w:name w:val="A4CE82B0C83C4436A050EA61F9013A0D"/>
  </w:style>
  <w:style w:type="paragraph" w:customStyle="1" w:styleId="997D1C02428F44D1B842B4E5F96C2834">
    <w:name w:val="997D1C02428F44D1B842B4E5F96C2834"/>
  </w:style>
  <w:style w:type="paragraph" w:customStyle="1" w:styleId="E2834B7F661740F5B19E757F572BF0E5">
    <w:name w:val="E2834B7F661740F5B19E757F572BF0E5"/>
  </w:style>
  <w:style w:type="paragraph" w:customStyle="1" w:styleId="4466F6E9A3AA482BB32EFAABAB091731">
    <w:name w:val="4466F6E9A3AA482BB32EFAABAB091731"/>
  </w:style>
  <w:style w:type="paragraph" w:customStyle="1" w:styleId="1B33F860B3594F5AA3F811876DB76A82">
    <w:name w:val="1B33F860B3594F5AA3F811876DB76A82"/>
  </w:style>
  <w:style w:type="paragraph" w:customStyle="1" w:styleId="E782C26F76334197B95D9D7E2CCF45BA">
    <w:name w:val="E782C26F76334197B95D9D7E2CCF45BA"/>
  </w:style>
  <w:style w:type="paragraph" w:customStyle="1" w:styleId="B87013A557C94681B208E401EA638DEC">
    <w:name w:val="B87013A557C94681B208E401EA638DEC"/>
  </w:style>
  <w:style w:type="paragraph" w:customStyle="1" w:styleId="F34D6CACBA32431F8557D2FE345728E5">
    <w:name w:val="F34D6CACBA32431F8557D2FE345728E5"/>
  </w:style>
  <w:style w:type="paragraph" w:customStyle="1" w:styleId="E232A27D72CC46ADA8799BA7A445A341">
    <w:name w:val="E232A27D72CC46ADA8799BA7A445A341"/>
  </w:style>
  <w:style w:type="paragraph" w:customStyle="1" w:styleId="59BCC2578F4F47EABCAC94D668B78E4D">
    <w:name w:val="59BCC2578F4F47EABCAC94D668B78E4D"/>
  </w:style>
  <w:style w:type="paragraph" w:customStyle="1" w:styleId="6FD8AF8BC837404486522B656261BBD4">
    <w:name w:val="6FD8AF8BC837404486522B656261BBD4"/>
  </w:style>
  <w:style w:type="paragraph" w:customStyle="1" w:styleId="AB337395F5DB4C0CBFCB9BB4CEF2A827">
    <w:name w:val="AB337395F5DB4C0CBFCB9BB4CEF2A827"/>
  </w:style>
  <w:style w:type="paragraph" w:customStyle="1" w:styleId="EA2F1416B4FA4662BD7CBCFCAD6279E2">
    <w:name w:val="EA2F1416B4FA4662BD7CBCFCAD6279E2"/>
  </w:style>
  <w:style w:type="paragraph" w:customStyle="1" w:styleId="1C9B2DB0FA4C440697D90429D2964118">
    <w:name w:val="1C9B2DB0FA4C440697D90429D2964118"/>
  </w:style>
  <w:style w:type="paragraph" w:customStyle="1" w:styleId="DD67474D839749C28C061DCD7D176DB1">
    <w:name w:val="DD67474D839749C28C061DCD7D176DB1"/>
  </w:style>
  <w:style w:type="paragraph" w:customStyle="1" w:styleId="FDCFBA68171545F39F754B55E721BE9A">
    <w:name w:val="FDCFBA68171545F39F754B55E721BE9A"/>
  </w:style>
  <w:style w:type="paragraph" w:customStyle="1" w:styleId="E431D611E0AF441EA131076D6E8F0A26">
    <w:name w:val="E431D611E0AF441EA131076D6E8F0A26"/>
  </w:style>
  <w:style w:type="paragraph" w:customStyle="1" w:styleId="138D391ABB6A46F7A676A8D942B58197">
    <w:name w:val="138D391ABB6A46F7A676A8D942B58197"/>
  </w:style>
  <w:style w:type="paragraph" w:customStyle="1" w:styleId="FA0DD5EDB3B640EE8F8F30CAEC2A1080">
    <w:name w:val="FA0DD5EDB3B640EE8F8F30CAEC2A1080"/>
  </w:style>
  <w:style w:type="paragraph" w:customStyle="1" w:styleId="8AAD70E209274A94940160D7931C52DD">
    <w:name w:val="8AAD70E209274A94940160D7931C52DD"/>
  </w:style>
  <w:style w:type="paragraph" w:customStyle="1" w:styleId="F3CDE3B7DEAE41D2AA9B6EDA5CD5D0FA">
    <w:name w:val="F3CDE3B7DEAE41D2AA9B6EDA5CD5D0FA"/>
  </w:style>
  <w:style w:type="paragraph" w:customStyle="1" w:styleId="8BE051495B0B458389DCDF7159BFE0BF">
    <w:name w:val="8BE051495B0B458389DCDF7159BFE0BF"/>
  </w:style>
  <w:style w:type="paragraph" w:customStyle="1" w:styleId="B1C4C880896744A0B2D8FC64B0B56340">
    <w:name w:val="B1C4C880896744A0B2D8FC64B0B56340"/>
  </w:style>
  <w:style w:type="paragraph" w:customStyle="1" w:styleId="F6D67C9388F14DDCB9B75FC39B364A13">
    <w:name w:val="F6D67C9388F14DDCB9B75FC39B364A13"/>
  </w:style>
  <w:style w:type="paragraph" w:customStyle="1" w:styleId="BD7B8C73EEAB40A4952080371CBB0BED">
    <w:name w:val="BD7B8C73EEAB40A4952080371CBB0BED"/>
  </w:style>
  <w:style w:type="paragraph" w:customStyle="1" w:styleId="7B7285B8AB0142608005EF49DBA2805C">
    <w:name w:val="7B7285B8AB0142608005EF49DBA2805C"/>
  </w:style>
  <w:style w:type="paragraph" w:customStyle="1" w:styleId="2FAE28403F8245DB8586A506D5395C58">
    <w:name w:val="2FAE28403F8245DB8586A506D5395C58"/>
  </w:style>
  <w:style w:type="paragraph" w:customStyle="1" w:styleId="321D7F641CAC4B25B4D4491AD2361CE0">
    <w:name w:val="321D7F641CAC4B25B4D4491AD2361CE0"/>
  </w:style>
  <w:style w:type="paragraph" w:customStyle="1" w:styleId="0F34DF75D1394E82ACEBE3DF3460B4C7">
    <w:name w:val="0F34DF75D1394E82ACEBE3DF3460B4C7"/>
  </w:style>
  <w:style w:type="paragraph" w:customStyle="1" w:styleId="CBD62EBDB7874B54857FA7E5F0164BC1">
    <w:name w:val="CBD62EBDB7874B54857FA7E5F0164BC1"/>
  </w:style>
  <w:style w:type="paragraph" w:customStyle="1" w:styleId="1667937FA46B45AAA6907607CAE75E7E">
    <w:name w:val="1667937FA46B45AAA6907607CAE75E7E"/>
  </w:style>
  <w:style w:type="paragraph" w:customStyle="1" w:styleId="862982A913B34CD2973F6721AF502DCE">
    <w:name w:val="862982A913B34CD2973F6721AF502DCE"/>
  </w:style>
  <w:style w:type="paragraph" w:customStyle="1" w:styleId="887C6802B63D47A2972FB3F2420883EB">
    <w:name w:val="887C6802B63D47A2972FB3F2420883EB"/>
  </w:style>
  <w:style w:type="paragraph" w:customStyle="1" w:styleId="6BC6210D6E4D4382B7FFF56DC13475E5">
    <w:name w:val="6BC6210D6E4D4382B7FFF56DC13475E5"/>
  </w:style>
  <w:style w:type="paragraph" w:customStyle="1" w:styleId="DB3861BD55C841F0837F1597C03C949E">
    <w:name w:val="DB3861BD55C841F0837F1597C03C949E"/>
  </w:style>
  <w:style w:type="paragraph" w:customStyle="1" w:styleId="C489B9DE1F7F44E5BE5215B777DF1817">
    <w:name w:val="C489B9DE1F7F44E5BE5215B777DF1817"/>
  </w:style>
  <w:style w:type="paragraph" w:customStyle="1" w:styleId="FD89586BD2D6485C9B1510F5D7B73DBE">
    <w:name w:val="FD89586BD2D6485C9B1510F5D7B73DBE"/>
  </w:style>
  <w:style w:type="paragraph" w:customStyle="1" w:styleId="75D25A6C0C5E4A76A61430CBFCAB21C3">
    <w:name w:val="75D25A6C0C5E4A76A61430CBFCAB21C3"/>
  </w:style>
  <w:style w:type="paragraph" w:customStyle="1" w:styleId="594523DA85AA4A71A854008601771617">
    <w:name w:val="594523DA85AA4A71A854008601771617"/>
  </w:style>
  <w:style w:type="paragraph" w:customStyle="1" w:styleId="3640F49CBDA7418582AF58AB9DE59767">
    <w:name w:val="3640F49CBDA7418582AF58AB9DE59767"/>
  </w:style>
  <w:style w:type="paragraph" w:customStyle="1" w:styleId="93F4DE40702C4C82B183CBB19C9BBEF7">
    <w:name w:val="93F4DE40702C4C82B183CBB19C9BBEF7"/>
  </w:style>
  <w:style w:type="paragraph" w:customStyle="1" w:styleId="67E7667A775945E8B23232D02E8F3374">
    <w:name w:val="67E7667A775945E8B23232D02E8F3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21591-20A5-49C5-8DAA-57194E7BD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BadasATP (1).dotx</Template>
  <TotalTime>1399</TotalTime>
  <Pages>9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ATP</vt:lpstr>
    </vt:vector>
  </TitlesOfParts>
  <Company>RAD Data Communication Ltd.</Company>
  <LinksUpToDate>false</LinksUpToDate>
  <CharactersWithSpaces>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ATP</dc:title>
  <dc:subject/>
  <dc:creator>Koby Lazary</dc:creator>
  <cp:keywords/>
  <dc:description/>
  <cp:lastModifiedBy>Ilya Ginzburg</cp:lastModifiedBy>
  <cp:revision>39</cp:revision>
  <cp:lastPrinted>2003-07-27T14:19:00Z</cp:lastPrinted>
  <dcterms:created xsi:type="dcterms:W3CDTF">2020-06-30T05:41:00Z</dcterms:created>
  <dcterms:modified xsi:type="dcterms:W3CDTF">2020-07-05T05:49:00Z</dcterms:modified>
</cp:coreProperties>
</file>